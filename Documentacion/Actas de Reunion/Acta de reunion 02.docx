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12" w:rsidRDefault="0025324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69EC">
        <w:t xml:space="preserve">Sistema Integrado de </w:t>
      </w:r>
      <w:r w:rsidR="00336793">
        <w:t>Información</w:t>
      </w:r>
      <w:r>
        <w:fldChar w:fldCharType="end"/>
      </w:r>
      <w:r w:rsidR="0055441B">
        <w:t xml:space="preserve"> para la </w:t>
      </w:r>
      <w:r w:rsidR="0055441B">
        <w:br/>
        <w:t>Clínica Internacional</w:t>
      </w:r>
    </w:p>
    <w:p w:rsidR="00E269EC" w:rsidRPr="00E269EC" w:rsidRDefault="0055441B" w:rsidP="00E269EC">
      <w:pPr>
        <w:pStyle w:val="Title"/>
        <w:jc w:val="right"/>
      </w:pPr>
      <w:r>
        <w:t>Módulo: Todos</w:t>
      </w:r>
    </w:p>
    <w:p w:rsidR="007B3412" w:rsidRPr="00776FD4" w:rsidRDefault="005165BF">
      <w:pPr>
        <w:pStyle w:val="Title"/>
        <w:jc w:val="right"/>
      </w:pPr>
      <w:fldSimple w:instr=" TITLE  \* MERGEFORMAT ">
        <w:r w:rsidR="00413C4B">
          <w:t>Acta de reunión</w:t>
        </w:r>
      </w:fldSimple>
      <w:r w:rsidR="004C7A25">
        <w:t xml:space="preserve"> 01</w:t>
      </w:r>
    </w:p>
    <w:p w:rsidR="007B3412" w:rsidRPr="00776FD4" w:rsidRDefault="007B3412">
      <w:pPr>
        <w:pStyle w:val="Title"/>
        <w:jc w:val="right"/>
      </w:pPr>
    </w:p>
    <w:p w:rsidR="007B3412" w:rsidRPr="00776FD4" w:rsidRDefault="00413C4B">
      <w:pPr>
        <w:pStyle w:val="Title"/>
        <w:jc w:val="right"/>
        <w:rPr>
          <w:sz w:val="28"/>
        </w:rPr>
      </w:pPr>
      <w:r w:rsidRPr="00C5597D">
        <w:rPr>
          <w:sz w:val="28"/>
        </w:rPr>
        <w:t>Versión</w:t>
      </w:r>
      <w:r w:rsidR="007B3412" w:rsidRPr="00C5597D">
        <w:rPr>
          <w:sz w:val="28"/>
        </w:rPr>
        <w:t xml:space="preserve"> &lt;1</w:t>
      </w:r>
      <w:r w:rsidRPr="00C5597D">
        <w:rPr>
          <w:sz w:val="28"/>
        </w:rPr>
        <w:t>.0</w:t>
      </w:r>
      <w:r w:rsidR="007B3412" w:rsidRPr="00C5597D">
        <w:rPr>
          <w:sz w:val="28"/>
        </w:rPr>
        <w:t>&gt;</w:t>
      </w:r>
    </w:p>
    <w:p w:rsidR="007B3412" w:rsidRPr="00776FD4" w:rsidRDefault="007B3412">
      <w:pPr>
        <w:pStyle w:val="Title"/>
        <w:rPr>
          <w:sz w:val="28"/>
        </w:rPr>
      </w:pPr>
    </w:p>
    <w:p w:rsidR="007B3412" w:rsidRPr="00776FD4" w:rsidRDefault="00336793" w:rsidP="00336793">
      <w:pPr>
        <w:sectPr w:rsidR="007B3412" w:rsidRPr="00776FD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fldChar w:fldCharType="begin"/>
      </w:r>
      <w:r>
        <w:instrText xml:space="preserve"> SUBJECT  \* MERGEFORMAT </w:instrText>
      </w:r>
      <w:r>
        <w:fldChar w:fldCharType="end"/>
      </w:r>
    </w:p>
    <w:p w:rsidR="00E269EC" w:rsidRDefault="00E269EC" w:rsidP="007E7540">
      <w:pPr>
        <w:pStyle w:val="Title"/>
      </w:pPr>
    </w:p>
    <w:p w:rsidR="007E7540" w:rsidRPr="000C7D71" w:rsidRDefault="007E7540" w:rsidP="007E7540">
      <w:pPr>
        <w:pStyle w:val="Title"/>
      </w:pPr>
      <w:r w:rsidRPr="000C7D71"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8A3780" w:rsidP="0055441B">
            <w:pPr>
              <w:pStyle w:val="Tabletext"/>
            </w:pPr>
            <w:r>
              <w:t>27</w:t>
            </w:r>
            <w:r w:rsidR="0055441B">
              <w:t>/02</w:t>
            </w:r>
            <w:r w:rsidR="00857A98">
              <w:t>/201</w:t>
            </w:r>
            <w:r w:rsidR="0055441B">
              <w:t>4</w:t>
            </w:r>
          </w:p>
        </w:tc>
        <w:tc>
          <w:tcPr>
            <w:tcW w:w="1152" w:type="dxa"/>
          </w:tcPr>
          <w:p w:rsidR="007B3412" w:rsidRPr="00776FD4" w:rsidRDefault="00857A9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B3412" w:rsidRPr="00776FD4" w:rsidRDefault="007B3412" w:rsidP="00857A98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55441B">
            <w:pPr>
              <w:pStyle w:val="Tabletext"/>
            </w:pPr>
            <w:r>
              <w:t>Joel Ramírez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itle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D45375" w:rsidRDefault="007B34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76FD4">
        <w:fldChar w:fldCharType="begin"/>
      </w:r>
      <w:r w:rsidRPr="00776FD4">
        <w:instrText xml:space="preserve"> TOC \o "1-3" </w:instrText>
      </w:r>
      <w:r w:rsidRPr="00776FD4">
        <w:fldChar w:fldCharType="separate"/>
      </w:r>
      <w:r w:rsidR="00D45375">
        <w:rPr>
          <w:noProof/>
        </w:rPr>
        <w:t>1.</w:t>
      </w:r>
      <w:r w:rsidR="00D45375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D45375">
        <w:rPr>
          <w:noProof/>
        </w:rPr>
        <w:t>Generalidades</w:t>
      </w:r>
      <w:r w:rsidR="00D45375">
        <w:rPr>
          <w:noProof/>
        </w:rPr>
        <w:tab/>
      </w:r>
      <w:r w:rsidR="00D45375">
        <w:rPr>
          <w:noProof/>
        </w:rPr>
        <w:fldChar w:fldCharType="begin"/>
      </w:r>
      <w:r w:rsidR="00D45375">
        <w:rPr>
          <w:noProof/>
        </w:rPr>
        <w:instrText xml:space="preserve"> PAGEREF _Toc372047616 \h </w:instrText>
      </w:r>
      <w:r w:rsidR="00D45375">
        <w:rPr>
          <w:noProof/>
        </w:rPr>
      </w:r>
      <w:r w:rsidR="00D45375">
        <w:rPr>
          <w:noProof/>
        </w:rPr>
        <w:fldChar w:fldCharType="separate"/>
      </w:r>
      <w:r w:rsidR="00D45375">
        <w:rPr>
          <w:noProof/>
        </w:rPr>
        <w:t>4</w:t>
      </w:r>
      <w:r w:rsidR="00D45375">
        <w:rPr>
          <w:noProof/>
        </w:rPr>
        <w:fldChar w:fldCharType="end"/>
      </w:r>
    </w:p>
    <w:p w:rsidR="00D45375" w:rsidRDefault="00D453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Miembros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Ausentes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Aspectos tratados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Aspecto tratado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Aspecto tratado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Conclusiones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Conclusión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Acuerdos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Fecha de siguiente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3412" w:rsidRDefault="007B3412">
      <w:pPr>
        <w:pStyle w:val="Title"/>
      </w:pPr>
      <w:r w:rsidRPr="00776FD4">
        <w:fldChar w:fldCharType="end"/>
      </w:r>
      <w:r w:rsidRPr="00776FD4">
        <w:br w:type="page"/>
      </w:r>
      <w:fldSimple w:instr=" TITLE  \* MERGEFORMAT ">
        <w:r w:rsidR="00413C4B">
          <w:t>Acta de reunión</w:t>
        </w:r>
      </w:fldSimple>
      <w:r w:rsidR="00752224">
        <w:t xml:space="preserve"> Nro. 2</w:t>
      </w:r>
    </w:p>
    <w:p w:rsidR="00A27BD3" w:rsidRPr="00A27BD3" w:rsidRDefault="00A27BD3" w:rsidP="00A27BD3"/>
    <w:p w:rsidR="00A22339" w:rsidRDefault="00A22339" w:rsidP="00A22339">
      <w:pPr>
        <w:pStyle w:val="Heading1"/>
      </w:pPr>
      <w:bookmarkStart w:id="0" w:name="_Toc372047616"/>
      <w:bookmarkStart w:id="1" w:name="_Toc436203378"/>
      <w:bookmarkStart w:id="2" w:name="_Toc452813578"/>
      <w:r>
        <w:t>Generalidades</w:t>
      </w:r>
      <w:bookmarkEnd w:id="0"/>
    </w:p>
    <w:tbl>
      <w:tblPr>
        <w:tblW w:w="7747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5"/>
        <w:gridCol w:w="1444"/>
        <w:gridCol w:w="1276"/>
        <w:gridCol w:w="1276"/>
        <w:gridCol w:w="1276"/>
      </w:tblGrid>
      <w:tr w:rsidR="00336793" w:rsidTr="00336793">
        <w:trPr>
          <w:cantSplit/>
        </w:trPr>
        <w:tc>
          <w:tcPr>
            <w:tcW w:w="2475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Convocada por</w:t>
            </w:r>
          </w:p>
        </w:tc>
        <w:tc>
          <w:tcPr>
            <w:tcW w:w="1444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276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</w:p>
        </w:tc>
        <w:tc>
          <w:tcPr>
            <w:tcW w:w="1276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Duración</w:t>
            </w:r>
          </w:p>
        </w:tc>
        <w:tc>
          <w:tcPr>
            <w:tcW w:w="1276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Tema</w:t>
            </w:r>
          </w:p>
        </w:tc>
      </w:tr>
      <w:tr w:rsidR="00336793" w:rsidTr="00336793">
        <w:trPr>
          <w:cantSplit/>
        </w:trPr>
        <w:tc>
          <w:tcPr>
            <w:tcW w:w="2475" w:type="dxa"/>
          </w:tcPr>
          <w:p w:rsidR="00336793" w:rsidRDefault="00F13986" w:rsidP="000276CF">
            <w:pPr>
              <w:rPr>
                <w:lang w:val="es-ES"/>
              </w:rPr>
            </w:pPr>
            <w:r>
              <w:rPr>
                <w:lang w:val="es-ES"/>
              </w:rPr>
              <w:t>Joel Ramírez</w:t>
            </w:r>
          </w:p>
        </w:tc>
        <w:tc>
          <w:tcPr>
            <w:tcW w:w="1444" w:type="dxa"/>
          </w:tcPr>
          <w:p w:rsidR="00336793" w:rsidRDefault="0055441B" w:rsidP="008A3780">
            <w:pPr>
              <w:jc w:val="center"/>
              <w:rPr>
                <w:lang w:val="es-ES"/>
              </w:rPr>
            </w:pPr>
            <w:r>
              <w:t>2</w:t>
            </w:r>
            <w:r w:rsidR="008A3780">
              <w:t>7</w:t>
            </w:r>
            <w:r>
              <w:t>/02</w:t>
            </w:r>
            <w:r w:rsidR="00F13986">
              <w:t>/201</w:t>
            </w:r>
            <w:r>
              <w:t>4</w:t>
            </w:r>
          </w:p>
        </w:tc>
        <w:tc>
          <w:tcPr>
            <w:tcW w:w="1276" w:type="dxa"/>
          </w:tcPr>
          <w:p w:rsidR="00336793" w:rsidRDefault="0055441B" w:rsidP="000276C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095194">
              <w:rPr>
                <w:lang w:val="es-ES"/>
              </w:rPr>
              <w:t>1</w:t>
            </w:r>
            <w:r w:rsidR="00F13986">
              <w:rPr>
                <w:lang w:val="es-ES"/>
              </w:rPr>
              <w:t>:00</w:t>
            </w:r>
          </w:p>
        </w:tc>
        <w:tc>
          <w:tcPr>
            <w:tcW w:w="1276" w:type="dxa"/>
          </w:tcPr>
          <w:p w:rsidR="00336793" w:rsidRDefault="0055441B" w:rsidP="000276CF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  <w:r w:rsidR="009B1C93">
              <w:rPr>
                <w:lang w:val="es-ES"/>
              </w:rPr>
              <w:t xml:space="preserve"> min</w:t>
            </w:r>
          </w:p>
        </w:tc>
        <w:tc>
          <w:tcPr>
            <w:tcW w:w="1276" w:type="dxa"/>
          </w:tcPr>
          <w:p w:rsidR="00336793" w:rsidRDefault="0055441B" w:rsidP="000276CF">
            <w:pPr>
              <w:rPr>
                <w:lang w:val="es-ES"/>
              </w:rPr>
            </w:pPr>
            <w:r>
              <w:rPr>
                <w:lang w:val="es-ES"/>
              </w:rPr>
              <w:t>Definición</w:t>
            </w:r>
          </w:p>
        </w:tc>
      </w:tr>
    </w:tbl>
    <w:p w:rsidR="00336793" w:rsidRDefault="00336793" w:rsidP="00336793"/>
    <w:p w:rsidR="00336793" w:rsidRPr="00336793" w:rsidRDefault="00336793" w:rsidP="00336793"/>
    <w:p w:rsidR="002A4CD5" w:rsidRDefault="002A4CD5" w:rsidP="002A4CD5">
      <w:pPr>
        <w:pStyle w:val="Heading1"/>
      </w:pPr>
      <w:bookmarkStart w:id="3" w:name="_Toc372047617"/>
      <w:r>
        <w:t>Miembros del proyecto</w:t>
      </w:r>
      <w:bookmarkEnd w:id="3"/>
    </w:p>
    <w:p w:rsidR="002A4CD5" w:rsidRDefault="002A4CD5" w:rsidP="005F5CE1">
      <w:pPr>
        <w:pStyle w:val="Heading2"/>
        <w:ind w:left="360"/>
      </w:pPr>
      <w:bookmarkStart w:id="4" w:name="_Toc372047618"/>
      <w:r>
        <w:t>Asistentes</w:t>
      </w:r>
      <w:bookmarkEnd w:id="4"/>
    </w:p>
    <w:tbl>
      <w:tblPr>
        <w:tblW w:w="779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9"/>
        <w:gridCol w:w="2610"/>
        <w:gridCol w:w="2629"/>
      </w:tblGrid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095194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 de Gestión</w:t>
            </w:r>
          </w:p>
        </w:tc>
        <w:tc>
          <w:tcPr>
            <w:tcW w:w="2629" w:type="dxa"/>
          </w:tcPr>
          <w:p w:rsidR="00095194" w:rsidRDefault="00095194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 Técnico</w:t>
            </w:r>
          </w:p>
        </w:tc>
      </w:tr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Joel Ramírez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42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Andree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Galdos</w:t>
            </w:r>
            <w:proofErr w:type="spellEnd"/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095194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Luigi Segovia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 xml:space="preserve">Silvia </w:t>
            </w:r>
            <w:r w:rsidR="008A3780">
              <w:rPr>
                <w:lang w:val="es-ES"/>
              </w:rPr>
              <w:t>Príncipe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42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Carlos Vela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Integrador</w:t>
            </w:r>
          </w:p>
        </w:tc>
      </w:tr>
      <w:tr w:rsidR="00095194" w:rsidTr="00095194">
        <w:trPr>
          <w:cantSplit/>
          <w:trHeight w:val="274"/>
        </w:trPr>
        <w:tc>
          <w:tcPr>
            <w:tcW w:w="2559" w:type="dxa"/>
          </w:tcPr>
          <w:p w:rsidR="00095194" w:rsidRDefault="008A3780" w:rsidP="00D23433">
            <w:pPr>
              <w:rPr>
                <w:lang w:val="es-ES"/>
              </w:rPr>
            </w:pPr>
            <w:r>
              <w:rPr>
                <w:lang w:val="es-ES"/>
              </w:rPr>
              <w:t>Luis Ángel Salvatierra</w:t>
            </w:r>
          </w:p>
        </w:tc>
        <w:tc>
          <w:tcPr>
            <w:tcW w:w="2610" w:type="dxa"/>
          </w:tcPr>
          <w:p w:rsidR="00095194" w:rsidRDefault="008A3780" w:rsidP="00D23433">
            <w:pPr>
              <w:rPr>
                <w:lang w:val="es-ES"/>
              </w:rPr>
            </w:pPr>
            <w:r>
              <w:rPr>
                <w:lang w:val="es-ES"/>
              </w:rPr>
              <w:t>Asegurador de Calidad</w:t>
            </w:r>
          </w:p>
        </w:tc>
        <w:tc>
          <w:tcPr>
            <w:tcW w:w="2629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</w:tr>
      <w:tr w:rsidR="00752224" w:rsidTr="00095194">
        <w:trPr>
          <w:cantSplit/>
          <w:trHeight w:val="274"/>
        </w:trPr>
        <w:tc>
          <w:tcPr>
            <w:tcW w:w="2559" w:type="dxa"/>
          </w:tcPr>
          <w:p w:rsidR="00752224" w:rsidRDefault="00752224" w:rsidP="00D23433">
            <w:pPr>
              <w:rPr>
                <w:lang w:val="es-ES"/>
              </w:rPr>
            </w:pPr>
            <w:r>
              <w:rPr>
                <w:lang w:val="es-ES"/>
              </w:rPr>
              <w:t>Equipo de proyecto presentes</w:t>
            </w:r>
          </w:p>
        </w:tc>
        <w:tc>
          <w:tcPr>
            <w:tcW w:w="2610" w:type="dxa"/>
          </w:tcPr>
          <w:p w:rsidR="00752224" w:rsidRDefault="0075222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752224" w:rsidRDefault="00752224" w:rsidP="00D23433">
            <w:pPr>
              <w:rPr>
                <w:lang w:val="es-ES"/>
              </w:rPr>
            </w:pPr>
          </w:p>
        </w:tc>
      </w:tr>
    </w:tbl>
    <w:p w:rsidR="002A4CD5" w:rsidRDefault="002A4CD5" w:rsidP="005F5CE1">
      <w:pPr>
        <w:pStyle w:val="Heading2"/>
        <w:ind w:left="360"/>
      </w:pPr>
      <w:bookmarkStart w:id="5" w:name="_Toc372047619"/>
      <w:r>
        <w:t>Ausentes</w:t>
      </w:r>
      <w:bookmarkEnd w:id="5"/>
    </w:p>
    <w:tbl>
      <w:tblPr>
        <w:tblW w:w="7862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9"/>
        <w:gridCol w:w="2693"/>
      </w:tblGrid>
      <w:tr w:rsidR="007038EC" w:rsidTr="00095194">
        <w:trPr>
          <w:cantSplit/>
        </w:trPr>
        <w:tc>
          <w:tcPr>
            <w:tcW w:w="5169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693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</w:t>
            </w:r>
          </w:p>
        </w:tc>
      </w:tr>
      <w:tr w:rsidR="007038EC" w:rsidTr="00095194">
        <w:trPr>
          <w:cantSplit/>
        </w:trPr>
        <w:tc>
          <w:tcPr>
            <w:tcW w:w="5169" w:type="dxa"/>
          </w:tcPr>
          <w:p w:rsidR="007038EC" w:rsidRDefault="008A3780" w:rsidP="00D23433">
            <w:pPr>
              <w:rPr>
                <w:lang w:val="es-ES"/>
              </w:rPr>
            </w:pPr>
            <w:r>
              <w:rPr>
                <w:lang w:val="es-ES"/>
              </w:rPr>
              <w:t>Lorenzo Benites</w:t>
            </w:r>
          </w:p>
        </w:tc>
        <w:tc>
          <w:tcPr>
            <w:tcW w:w="2693" w:type="dxa"/>
          </w:tcPr>
          <w:p w:rsidR="007038EC" w:rsidRDefault="008A3780" w:rsidP="00D23433">
            <w:pPr>
              <w:rPr>
                <w:lang w:val="es-ES"/>
              </w:rPr>
            </w:pPr>
            <w:r>
              <w:rPr>
                <w:lang w:val="es-ES"/>
              </w:rPr>
              <w:t>Gerente de proyecto</w:t>
            </w:r>
          </w:p>
        </w:tc>
      </w:tr>
    </w:tbl>
    <w:p w:rsidR="002A4CD5" w:rsidRDefault="00316777" w:rsidP="002A4CD5">
      <w:pPr>
        <w:pStyle w:val="Heading1"/>
      </w:pPr>
      <w:bookmarkStart w:id="6" w:name="_Toc372047620"/>
      <w:r>
        <w:t>Aspectos tratados</w:t>
      </w:r>
      <w:bookmarkEnd w:id="6"/>
    </w:p>
    <w:p w:rsidR="00316777" w:rsidRDefault="00316777" w:rsidP="00316777">
      <w:pPr>
        <w:pStyle w:val="Heading2"/>
        <w:ind w:left="360"/>
      </w:pPr>
      <w:bookmarkStart w:id="7" w:name="_Toc372047621"/>
      <w:r>
        <w:t>Aspecto tratado 1</w:t>
      </w:r>
      <w:bookmarkEnd w:id="7"/>
    </w:p>
    <w:p w:rsidR="00095194" w:rsidRPr="00095194" w:rsidRDefault="008A3780" w:rsidP="00095194">
      <w:pPr>
        <w:ind w:left="720"/>
      </w:pPr>
      <w:r>
        <w:t>Definición de los patrones de diseño a utilizar en el proyecto</w:t>
      </w:r>
    </w:p>
    <w:p w:rsidR="008A3811" w:rsidRDefault="008A3811" w:rsidP="008A3811">
      <w:pPr>
        <w:pStyle w:val="Heading1"/>
      </w:pPr>
      <w:bookmarkStart w:id="8" w:name="_Toc372047623"/>
      <w:r>
        <w:t>Conclusiones</w:t>
      </w:r>
      <w:r w:rsidR="007F3F5F">
        <w:t xml:space="preserve"> de la reunión</w:t>
      </w:r>
      <w:bookmarkEnd w:id="8"/>
    </w:p>
    <w:p w:rsidR="008A3811" w:rsidRDefault="008A3811" w:rsidP="008A3811">
      <w:pPr>
        <w:pStyle w:val="Heading2"/>
        <w:ind w:left="360"/>
      </w:pPr>
      <w:bookmarkStart w:id="9" w:name="_Toc372047624"/>
      <w:r>
        <w:t>Conclusión</w:t>
      </w:r>
      <w:bookmarkEnd w:id="9"/>
      <w:r>
        <w:t xml:space="preserve"> </w:t>
      </w:r>
    </w:p>
    <w:p w:rsidR="008A3780" w:rsidRDefault="008A3780" w:rsidP="008A3780">
      <w:pPr>
        <w:ind w:left="720"/>
      </w:pPr>
      <w:r>
        <w:t>Se definen dos opciones de patrones de diseño.</w:t>
      </w:r>
    </w:p>
    <w:p w:rsidR="002C09F3" w:rsidRDefault="002C09F3" w:rsidP="00D45375">
      <w:pPr>
        <w:ind w:left="720"/>
      </w:pPr>
    </w:p>
    <w:p w:rsidR="007F3F5F" w:rsidRDefault="007F3F5F" w:rsidP="00D762F5">
      <w:pPr>
        <w:pStyle w:val="Heading1"/>
      </w:pPr>
      <w:bookmarkStart w:id="10" w:name="_Toc372047625"/>
      <w:r>
        <w:t>Acuerdos</w:t>
      </w:r>
      <w:bookmarkEnd w:id="10"/>
      <w:r>
        <w:t xml:space="preserve"> </w:t>
      </w:r>
      <w:bookmarkStart w:id="11" w:name="_GoBack"/>
      <w:bookmarkEnd w:id="11"/>
    </w:p>
    <w:bookmarkEnd w:id="1"/>
    <w:bookmarkEnd w:id="2"/>
    <w:p w:rsidR="008A3780" w:rsidRDefault="008A3780" w:rsidP="008A3780">
      <w:pPr>
        <w:ind w:left="720"/>
      </w:pPr>
    </w:p>
    <w:p w:rsidR="008A3780" w:rsidRDefault="008A3780" w:rsidP="008A3780">
      <w:pPr>
        <w:ind w:left="720"/>
        <w:jc w:val="both"/>
      </w:pPr>
      <w:r>
        <w:t>Se define como tentativa los siguientes</w:t>
      </w:r>
      <w:r w:rsidR="00DF1B16">
        <w:t xml:space="preserve"> patrones: patrón N capas</w:t>
      </w:r>
      <w:r>
        <w:t xml:space="preserve"> y el patrón </w:t>
      </w:r>
      <w:proofErr w:type="spellStart"/>
      <w:r>
        <w:t>S</w:t>
      </w:r>
      <w:r w:rsidRPr="008A3780">
        <w:t>ingleton</w:t>
      </w:r>
      <w:proofErr w:type="spellEnd"/>
      <w:r>
        <w:t>.</w:t>
      </w:r>
    </w:p>
    <w:p w:rsidR="008A3780" w:rsidRDefault="008A3780" w:rsidP="008A3780">
      <w:pPr>
        <w:ind w:left="720"/>
        <w:jc w:val="both"/>
      </w:pPr>
    </w:p>
    <w:p w:rsidR="008A3780" w:rsidRDefault="008A3780" w:rsidP="008A3780">
      <w:pPr>
        <w:ind w:left="720"/>
        <w:jc w:val="both"/>
      </w:pPr>
      <w:r>
        <w:t xml:space="preserve">El día sábado 01/03, se compartirá una versión borrador de la </w:t>
      </w:r>
      <w:r w:rsidR="00752224">
        <w:t>selección</w:t>
      </w:r>
      <w:r>
        <w:t xml:space="preserve"> de los patrones</w:t>
      </w:r>
      <w:r w:rsidR="00752224">
        <w:t xml:space="preserve"> de diseño</w:t>
      </w:r>
      <w:r>
        <w:t xml:space="preserve"> </w:t>
      </w:r>
      <w:proofErr w:type="gramStart"/>
      <w:r>
        <w:t xml:space="preserve">( </w:t>
      </w:r>
      <w:proofErr w:type="spellStart"/>
      <w:r>
        <w:t>owner</w:t>
      </w:r>
      <w:proofErr w:type="spellEnd"/>
      <w:proofErr w:type="gramEnd"/>
      <w:r>
        <w:t xml:space="preserve"> Luis Ángel Salvatierra ) , </w:t>
      </w:r>
      <w:r w:rsidR="00752224">
        <w:t xml:space="preserve">posteriormente </w:t>
      </w:r>
      <w:r>
        <w:t>el equipo de arquitectura definirá el documento final de la selección y definición de los patrones entre el sábado 01/03 y el domingo 02/03.</w:t>
      </w:r>
    </w:p>
    <w:p w:rsidR="002C09F3" w:rsidRPr="002C09F3" w:rsidRDefault="002C09F3" w:rsidP="002C09F3"/>
    <w:p w:rsidR="00F7103D" w:rsidRPr="00127F56" w:rsidRDefault="00F7103D" w:rsidP="00F7103D">
      <w:pPr>
        <w:pStyle w:val="Heading2"/>
        <w:ind w:left="360"/>
      </w:pPr>
      <w:bookmarkStart w:id="12" w:name="_Toc372047626"/>
      <w:r w:rsidRPr="00127F56">
        <w:t>Fecha de siguiente reunión</w:t>
      </w:r>
      <w:bookmarkEnd w:id="12"/>
    </w:p>
    <w:p w:rsidR="00FF0D5B" w:rsidRPr="00C702E2" w:rsidRDefault="008A3780" w:rsidP="00F7103D">
      <w:pPr>
        <w:pStyle w:val="BodyText"/>
      </w:pPr>
      <w:r>
        <w:t>04/03</w:t>
      </w:r>
      <w:r w:rsidR="0055441B">
        <w:t>/2014</w:t>
      </w:r>
    </w:p>
    <w:sectPr w:rsidR="00FF0D5B" w:rsidRPr="00C702E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0F2" w:rsidRDefault="00B640F2">
      <w:r>
        <w:separator/>
      </w:r>
    </w:p>
  </w:endnote>
  <w:endnote w:type="continuationSeparator" w:id="0">
    <w:p w:rsidR="00B640F2" w:rsidRDefault="00B6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061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 w:rsidP="00C5597D">
          <w:pPr>
            <w:jc w:val="center"/>
          </w:pPr>
          <w:r>
            <w:sym w:font="Symbol" w:char="F0D3"/>
          </w:r>
          <w:r w:rsidR="00C5597D">
            <w:t>Clínica Internacional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1B1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F1B1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00616" w:rsidRDefault="00B00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0F2" w:rsidRDefault="00B640F2">
      <w:r>
        <w:separator/>
      </w:r>
    </w:p>
  </w:footnote>
  <w:footnote w:type="continuationSeparator" w:id="0">
    <w:p w:rsidR="00B640F2" w:rsidRDefault="00B64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616" w:rsidRDefault="00B00616">
    <w:pPr>
      <w:rPr>
        <w:sz w:val="24"/>
      </w:rPr>
    </w:pPr>
  </w:p>
  <w:p w:rsidR="00B00616" w:rsidRDefault="00B00616">
    <w:pPr>
      <w:pBdr>
        <w:top w:val="single" w:sz="6" w:space="1" w:color="auto"/>
      </w:pBdr>
      <w:rPr>
        <w:sz w:val="24"/>
      </w:rPr>
    </w:pPr>
  </w:p>
  <w:p w:rsidR="00B00616" w:rsidRDefault="00B006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36793">
      <w:rPr>
        <w:rFonts w:ascii="Arial" w:hAnsi="Arial"/>
        <w:b/>
        <w:sz w:val="36"/>
      </w:rPr>
      <w:t>Clínica Internacional</w:t>
    </w:r>
    <w:r>
      <w:rPr>
        <w:rFonts w:ascii="Arial" w:hAnsi="Arial"/>
        <w:b/>
        <w:sz w:val="36"/>
      </w:rPr>
      <w:fldChar w:fldCharType="end"/>
    </w:r>
  </w:p>
  <w:p w:rsidR="00B00616" w:rsidRDefault="00B00616">
    <w:pPr>
      <w:pBdr>
        <w:bottom w:val="single" w:sz="6" w:space="1" w:color="auto"/>
      </w:pBdr>
      <w:jc w:val="right"/>
      <w:rPr>
        <w:sz w:val="24"/>
      </w:rPr>
    </w:pPr>
  </w:p>
  <w:p w:rsidR="00B00616" w:rsidRDefault="00B006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0616">
      <w:tc>
        <w:tcPr>
          <w:tcW w:w="6379" w:type="dxa"/>
        </w:tcPr>
        <w:p w:rsidR="00336793" w:rsidRPr="00670F49" w:rsidRDefault="00336793" w:rsidP="00336793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670F49">
            <w:rPr>
              <w:rFonts w:ascii="Arial" w:hAnsi="Arial" w:cs="Arial"/>
              <w:sz w:val="16"/>
              <w:szCs w:val="16"/>
            </w:rPr>
            <w:t>SISTEMA INTEGRADO DE INFORMACIÓN CLINICA INTERNACIONAL</w:t>
          </w:r>
        </w:p>
        <w:p w:rsidR="00B00616" w:rsidRPr="00776FD4" w:rsidRDefault="00857A98" w:rsidP="00336793">
          <w:r>
            <w:rPr>
              <w:rFonts w:ascii="Arial" w:hAnsi="Arial" w:cs="Arial"/>
              <w:sz w:val="16"/>
              <w:szCs w:val="16"/>
            </w:rPr>
            <w:t>MODULO :</w:t>
          </w:r>
          <w:r w:rsidR="0055441B">
            <w:rPr>
              <w:rFonts w:ascii="Arial" w:hAnsi="Arial" w:cs="Arial"/>
              <w:sz w:val="16"/>
              <w:szCs w:val="16"/>
            </w:rPr>
            <w:t xml:space="preserve"> Todos</w:t>
          </w:r>
          <w:r w:rsidR="00C6312A">
            <w:fldChar w:fldCharType="begin"/>
          </w:r>
          <w:r w:rsidR="00C6312A">
            <w:instrText xml:space="preserve"> SUBJECT  \* MERGEFORMAT </w:instrText>
          </w:r>
          <w:r w:rsidR="00C6312A">
            <w:fldChar w:fldCharType="end"/>
          </w:r>
        </w:p>
      </w:tc>
      <w:tc>
        <w:tcPr>
          <w:tcW w:w="3179" w:type="dxa"/>
        </w:tcPr>
        <w:p w:rsidR="00B00616" w:rsidRDefault="00B0061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B00616">
      <w:tc>
        <w:tcPr>
          <w:tcW w:w="6379" w:type="dxa"/>
        </w:tcPr>
        <w:p w:rsidR="00B00616" w:rsidRDefault="005165BF">
          <w:fldSimple w:instr=" TITLE  \* MERGEFORMAT ">
            <w:r w:rsidR="00413C4B">
              <w:t>Acta de reunión</w:t>
            </w:r>
          </w:fldSimple>
        </w:p>
      </w:tc>
      <w:tc>
        <w:tcPr>
          <w:tcW w:w="3179" w:type="dxa"/>
        </w:tcPr>
        <w:p w:rsidR="00B00616" w:rsidRDefault="008A3780" w:rsidP="0055441B">
          <w:r>
            <w:t xml:space="preserve">  Fecha:  27</w:t>
          </w:r>
          <w:r w:rsidR="0055441B">
            <w:t>/02</w:t>
          </w:r>
          <w:r w:rsidR="00C5597D">
            <w:t>/201</w:t>
          </w:r>
          <w:r w:rsidR="0055441B">
            <w:t>4</w:t>
          </w:r>
        </w:p>
      </w:tc>
    </w:tr>
    <w:tr w:rsidR="00B00616">
      <w:tc>
        <w:tcPr>
          <w:tcW w:w="9558" w:type="dxa"/>
          <w:gridSpan w:val="2"/>
        </w:tcPr>
        <w:p w:rsidR="00B00616" w:rsidRDefault="00B00616" w:rsidP="00E269EC">
          <w:r>
            <w:t>&lt;</w:t>
          </w:r>
          <w:r w:rsidR="00C5597D">
            <w:t>AR_GL001</w:t>
          </w:r>
          <w:r>
            <w:t>&gt;</w:t>
          </w:r>
        </w:p>
      </w:tc>
    </w:tr>
  </w:tbl>
  <w:p w:rsidR="00B00616" w:rsidRDefault="00B006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766A94"/>
    <w:multiLevelType w:val="hybridMultilevel"/>
    <w:tmpl w:val="70BC543C"/>
    <w:lvl w:ilvl="0" w:tplc="A42E2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56D40E7"/>
    <w:multiLevelType w:val="hybridMultilevel"/>
    <w:tmpl w:val="581EE696"/>
    <w:lvl w:ilvl="0" w:tplc="A42E2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9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4B"/>
    <w:rsid w:val="00004044"/>
    <w:rsid w:val="00026EDE"/>
    <w:rsid w:val="00043696"/>
    <w:rsid w:val="00050E94"/>
    <w:rsid w:val="0005571C"/>
    <w:rsid w:val="000664FA"/>
    <w:rsid w:val="00095194"/>
    <w:rsid w:val="00095E6A"/>
    <w:rsid w:val="000C2188"/>
    <w:rsid w:val="000C5278"/>
    <w:rsid w:val="00127F56"/>
    <w:rsid w:val="001820D4"/>
    <w:rsid w:val="00190CB4"/>
    <w:rsid w:val="001963F1"/>
    <w:rsid w:val="001973D4"/>
    <w:rsid w:val="001D6AC0"/>
    <w:rsid w:val="001E5A24"/>
    <w:rsid w:val="00237CA9"/>
    <w:rsid w:val="0025324E"/>
    <w:rsid w:val="002A17EC"/>
    <w:rsid w:val="002A4CD5"/>
    <w:rsid w:val="002C09F3"/>
    <w:rsid w:val="002F1A30"/>
    <w:rsid w:val="00316777"/>
    <w:rsid w:val="00332D13"/>
    <w:rsid w:val="00336793"/>
    <w:rsid w:val="003D5F3C"/>
    <w:rsid w:val="003F0115"/>
    <w:rsid w:val="003F3CE5"/>
    <w:rsid w:val="00413C4B"/>
    <w:rsid w:val="004379A9"/>
    <w:rsid w:val="0044364E"/>
    <w:rsid w:val="00450B04"/>
    <w:rsid w:val="00476F48"/>
    <w:rsid w:val="00487593"/>
    <w:rsid w:val="004A573B"/>
    <w:rsid w:val="004C7A25"/>
    <w:rsid w:val="00514FDA"/>
    <w:rsid w:val="005165BF"/>
    <w:rsid w:val="00524634"/>
    <w:rsid w:val="00526AD3"/>
    <w:rsid w:val="0055441B"/>
    <w:rsid w:val="00595216"/>
    <w:rsid w:val="005A0180"/>
    <w:rsid w:val="005A06A0"/>
    <w:rsid w:val="005F5CE1"/>
    <w:rsid w:val="00614BCE"/>
    <w:rsid w:val="006737A3"/>
    <w:rsid w:val="006D1B56"/>
    <w:rsid w:val="007038EC"/>
    <w:rsid w:val="00704C0B"/>
    <w:rsid w:val="00752224"/>
    <w:rsid w:val="00776FD4"/>
    <w:rsid w:val="007957A7"/>
    <w:rsid w:val="007A17D7"/>
    <w:rsid w:val="007B1157"/>
    <w:rsid w:val="007B3412"/>
    <w:rsid w:val="007E7540"/>
    <w:rsid w:val="007F02E1"/>
    <w:rsid w:val="007F3F5F"/>
    <w:rsid w:val="008116FC"/>
    <w:rsid w:val="008431D7"/>
    <w:rsid w:val="00852226"/>
    <w:rsid w:val="00857A98"/>
    <w:rsid w:val="00884CF6"/>
    <w:rsid w:val="008A3780"/>
    <w:rsid w:val="008A3811"/>
    <w:rsid w:val="008B0082"/>
    <w:rsid w:val="008D275C"/>
    <w:rsid w:val="008F264D"/>
    <w:rsid w:val="00956354"/>
    <w:rsid w:val="00996035"/>
    <w:rsid w:val="009B1C93"/>
    <w:rsid w:val="009C45D1"/>
    <w:rsid w:val="009F5358"/>
    <w:rsid w:val="00A1408E"/>
    <w:rsid w:val="00A22339"/>
    <w:rsid w:val="00A27BD3"/>
    <w:rsid w:val="00A8206E"/>
    <w:rsid w:val="00A93A5E"/>
    <w:rsid w:val="00AB3E5E"/>
    <w:rsid w:val="00AC368E"/>
    <w:rsid w:val="00B00616"/>
    <w:rsid w:val="00B640F2"/>
    <w:rsid w:val="00BB3DEA"/>
    <w:rsid w:val="00BC12C8"/>
    <w:rsid w:val="00BF3203"/>
    <w:rsid w:val="00C11E27"/>
    <w:rsid w:val="00C554D5"/>
    <w:rsid w:val="00C5597D"/>
    <w:rsid w:val="00C6312A"/>
    <w:rsid w:val="00C702E2"/>
    <w:rsid w:val="00CA530D"/>
    <w:rsid w:val="00CB56F0"/>
    <w:rsid w:val="00CC2A60"/>
    <w:rsid w:val="00CE12C1"/>
    <w:rsid w:val="00CF1D92"/>
    <w:rsid w:val="00D07D41"/>
    <w:rsid w:val="00D17D21"/>
    <w:rsid w:val="00D23433"/>
    <w:rsid w:val="00D45375"/>
    <w:rsid w:val="00D762F5"/>
    <w:rsid w:val="00DA5780"/>
    <w:rsid w:val="00DE0922"/>
    <w:rsid w:val="00DF1B16"/>
    <w:rsid w:val="00E005FB"/>
    <w:rsid w:val="00E019D0"/>
    <w:rsid w:val="00E10549"/>
    <w:rsid w:val="00E14957"/>
    <w:rsid w:val="00E269EC"/>
    <w:rsid w:val="00E505A0"/>
    <w:rsid w:val="00EC5A7D"/>
    <w:rsid w:val="00F02677"/>
    <w:rsid w:val="00F13986"/>
    <w:rsid w:val="00F7103D"/>
    <w:rsid w:val="00F93E30"/>
    <w:rsid w:val="00FF0D5B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C5A7D"/>
    <w:pPr>
      <w:spacing w:after="120"/>
      <w:ind w:left="36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413C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3C4B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basedOn w:val="DefaultParagraphFont"/>
    <w:link w:val="Header"/>
    <w:rsid w:val="00336793"/>
    <w:rPr>
      <w:lang w:eastAsia="en-US"/>
    </w:rPr>
  </w:style>
  <w:style w:type="paragraph" w:styleId="ListParagraph">
    <w:name w:val="List Paragraph"/>
    <w:basedOn w:val="Normal"/>
    <w:uiPriority w:val="34"/>
    <w:qFormat/>
    <w:rsid w:val="002C09F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C5A7D"/>
    <w:pPr>
      <w:spacing w:after="120"/>
      <w:ind w:left="36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413C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3C4B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basedOn w:val="DefaultParagraphFont"/>
    <w:link w:val="Header"/>
    <w:rsid w:val="00336793"/>
    <w:rPr>
      <w:lang w:eastAsia="en-US"/>
    </w:rPr>
  </w:style>
  <w:style w:type="paragraph" w:styleId="ListParagraph">
    <w:name w:val="List Paragraph"/>
    <w:basedOn w:val="Normal"/>
    <w:uiPriority w:val="34"/>
    <w:qFormat/>
    <w:rsid w:val="002C09F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SIDAD\ciclo09\tp2\plantillas\redocumentadorestp2\Plantilla%20Ac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Acta de reunion.dot</Template>
  <TotalTime>27</TotalTime>
  <Pages>4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&lt;Nombre de la Compañía&gt;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&lt;Nombre del Proyecto&gt;</dc:subject>
  <dc:creator>milagros</dc:creator>
  <cp:lastModifiedBy>Joel Ramirez Vasquez</cp:lastModifiedBy>
  <cp:revision>7</cp:revision>
  <cp:lastPrinted>2001-03-15T19:26:00Z</cp:lastPrinted>
  <dcterms:created xsi:type="dcterms:W3CDTF">2014-02-28T00:36:00Z</dcterms:created>
  <dcterms:modified xsi:type="dcterms:W3CDTF">2014-03-01T19:20:00Z</dcterms:modified>
</cp:coreProperties>
</file>