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12" w:rsidRPr="00BF243F" w:rsidRDefault="00976CAB">
      <w:pPr>
        <w:pStyle w:val="Ttulo"/>
        <w:jc w:val="right"/>
      </w:pPr>
      <w:r w:rsidRPr="00BF243F">
        <w:t>Sistema Gestión de Admisión</w:t>
      </w:r>
    </w:p>
    <w:p w:rsidR="007B3412" w:rsidRPr="00BF243F" w:rsidRDefault="00C26889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70AB5" w:rsidRPr="00BF243F">
        <w:t>Informe de Rendimiento</w:t>
      </w:r>
      <w:r>
        <w:fldChar w:fldCharType="end"/>
      </w:r>
    </w:p>
    <w:p w:rsidR="007B3412" w:rsidRPr="00BF243F" w:rsidRDefault="007B3412">
      <w:pPr>
        <w:pStyle w:val="Ttulo"/>
        <w:jc w:val="right"/>
      </w:pPr>
    </w:p>
    <w:p w:rsidR="007B3412" w:rsidRPr="00BF243F" w:rsidRDefault="004E52CC">
      <w:pPr>
        <w:pStyle w:val="Ttulo"/>
        <w:jc w:val="right"/>
        <w:rPr>
          <w:sz w:val="28"/>
        </w:rPr>
      </w:pPr>
      <w:r w:rsidRPr="00BF243F">
        <w:rPr>
          <w:sz w:val="28"/>
        </w:rPr>
        <w:t>Versión</w:t>
      </w:r>
      <w:r w:rsidR="007B3412" w:rsidRPr="00BF243F">
        <w:rPr>
          <w:sz w:val="28"/>
        </w:rPr>
        <w:t xml:space="preserve"> 1</w:t>
      </w:r>
      <w:r w:rsidRPr="00BF243F">
        <w:rPr>
          <w:sz w:val="28"/>
        </w:rPr>
        <w:t>.0</w:t>
      </w:r>
    </w:p>
    <w:p w:rsidR="007B3412" w:rsidRPr="00BF243F" w:rsidRDefault="007B3412">
      <w:pPr>
        <w:pStyle w:val="Ttulo"/>
        <w:rPr>
          <w:sz w:val="28"/>
        </w:rPr>
      </w:pPr>
    </w:p>
    <w:p w:rsidR="007B3412" w:rsidRPr="00BF243F" w:rsidRDefault="007B3412">
      <w:pPr>
        <w:sectPr w:rsidR="007B3412" w:rsidRPr="00BF243F" w:rsidSect="00BF243F">
          <w:head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7E7540" w:rsidRPr="00BF243F" w:rsidRDefault="007E7540" w:rsidP="007E7540">
      <w:pPr>
        <w:pStyle w:val="Ttulo"/>
      </w:pPr>
      <w:r w:rsidRPr="00BF243F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3412" w:rsidRPr="00BF243F">
        <w:tc>
          <w:tcPr>
            <w:tcW w:w="2304" w:type="dxa"/>
          </w:tcPr>
          <w:p w:rsidR="007B3412" w:rsidRPr="00BF243F" w:rsidRDefault="00E019D0">
            <w:pPr>
              <w:pStyle w:val="Tabletext"/>
              <w:jc w:val="center"/>
              <w:rPr>
                <w:b/>
              </w:rPr>
            </w:pPr>
            <w:r w:rsidRPr="00BF243F"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BF243F" w:rsidRDefault="00E019D0">
            <w:pPr>
              <w:pStyle w:val="Tabletext"/>
              <w:jc w:val="center"/>
              <w:rPr>
                <w:b/>
              </w:rPr>
            </w:pPr>
            <w:r w:rsidRPr="00BF243F">
              <w:rPr>
                <w:b/>
              </w:rPr>
              <w:t>Versió</w:t>
            </w:r>
            <w:r w:rsidR="007B3412" w:rsidRPr="00BF243F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BF243F" w:rsidRDefault="00E019D0">
            <w:pPr>
              <w:pStyle w:val="Tabletext"/>
              <w:jc w:val="center"/>
              <w:rPr>
                <w:b/>
              </w:rPr>
            </w:pPr>
            <w:r w:rsidRPr="00BF243F">
              <w:rPr>
                <w:b/>
              </w:rPr>
              <w:t>Descripció</w:t>
            </w:r>
            <w:r w:rsidR="007B3412" w:rsidRPr="00BF243F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BF243F" w:rsidRDefault="00E019D0">
            <w:pPr>
              <w:pStyle w:val="Tabletext"/>
              <w:jc w:val="center"/>
              <w:rPr>
                <w:b/>
              </w:rPr>
            </w:pPr>
            <w:r w:rsidRPr="00BF243F">
              <w:rPr>
                <w:b/>
              </w:rPr>
              <w:t>Aut</w:t>
            </w:r>
            <w:r w:rsidR="007B3412" w:rsidRPr="00BF243F">
              <w:rPr>
                <w:b/>
              </w:rPr>
              <w:t>or</w:t>
            </w:r>
          </w:p>
        </w:tc>
      </w:tr>
      <w:tr w:rsidR="007B3412" w:rsidRPr="00BF243F">
        <w:tc>
          <w:tcPr>
            <w:tcW w:w="2304" w:type="dxa"/>
          </w:tcPr>
          <w:p w:rsidR="007B3412" w:rsidRPr="00BF243F" w:rsidRDefault="00295706" w:rsidP="00295706">
            <w:pPr>
              <w:pStyle w:val="Tabletext"/>
            </w:pPr>
            <w:r>
              <w:t>04</w:t>
            </w:r>
            <w:r w:rsidR="007B3412" w:rsidRPr="00BF243F">
              <w:t>/</w:t>
            </w:r>
            <w:r w:rsidR="004B3FC6" w:rsidRPr="00BF243F">
              <w:t>0</w:t>
            </w:r>
            <w:r>
              <w:t>3</w:t>
            </w:r>
            <w:r w:rsidR="007B3412" w:rsidRPr="00BF243F">
              <w:t>/</w:t>
            </w:r>
            <w:r>
              <w:t>2014</w:t>
            </w:r>
          </w:p>
        </w:tc>
        <w:tc>
          <w:tcPr>
            <w:tcW w:w="1152" w:type="dxa"/>
          </w:tcPr>
          <w:p w:rsidR="007B3412" w:rsidRPr="00BF243F" w:rsidRDefault="004B3FC6">
            <w:pPr>
              <w:pStyle w:val="Tabletext"/>
            </w:pPr>
            <w:r w:rsidRPr="00BF243F">
              <w:t>1.0</w:t>
            </w:r>
          </w:p>
        </w:tc>
        <w:tc>
          <w:tcPr>
            <w:tcW w:w="3744" w:type="dxa"/>
          </w:tcPr>
          <w:p w:rsidR="007B3412" w:rsidRPr="00BF243F" w:rsidRDefault="004B3FC6">
            <w:pPr>
              <w:pStyle w:val="Tabletext"/>
            </w:pPr>
            <w:r w:rsidRPr="00BF243F">
              <w:t>Versión inicial</w:t>
            </w:r>
          </w:p>
        </w:tc>
        <w:tc>
          <w:tcPr>
            <w:tcW w:w="2304" w:type="dxa"/>
          </w:tcPr>
          <w:p w:rsidR="007B3412" w:rsidRPr="00BF243F" w:rsidRDefault="00295706">
            <w:pPr>
              <w:pStyle w:val="Tabletext"/>
            </w:pPr>
            <w:r>
              <w:t xml:space="preserve">Vanessa </w:t>
            </w:r>
            <w:proofErr w:type="spellStart"/>
            <w:r>
              <w:t>Lescano</w:t>
            </w:r>
            <w:proofErr w:type="spellEnd"/>
          </w:p>
        </w:tc>
      </w:tr>
      <w:tr w:rsidR="007B3412" w:rsidRPr="00BF243F">
        <w:tc>
          <w:tcPr>
            <w:tcW w:w="2304" w:type="dxa"/>
          </w:tcPr>
          <w:p w:rsidR="007B3412" w:rsidRPr="00BF243F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BF243F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BF243F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BF243F" w:rsidRDefault="007B3412">
            <w:pPr>
              <w:pStyle w:val="Tabletext"/>
            </w:pPr>
          </w:p>
        </w:tc>
      </w:tr>
      <w:tr w:rsidR="007B3412" w:rsidRPr="00BF243F">
        <w:tc>
          <w:tcPr>
            <w:tcW w:w="2304" w:type="dxa"/>
          </w:tcPr>
          <w:p w:rsidR="007B3412" w:rsidRPr="00BF243F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BF243F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BF243F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BF243F" w:rsidRDefault="007B3412">
            <w:pPr>
              <w:pStyle w:val="Tabletext"/>
            </w:pPr>
          </w:p>
        </w:tc>
      </w:tr>
      <w:tr w:rsidR="007B3412" w:rsidRPr="00BF243F">
        <w:tc>
          <w:tcPr>
            <w:tcW w:w="2304" w:type="dxa"/>
          </w:tcPr>
          <w:p w:rsidR="007B3412" w:rsidRPr="00BF243F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BF243F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BF243F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BF243F" w:rsidRDefault="007B3412">
            <w:pPr>
              <w:pStyle w:val="Tabletext"/>
            </w:pPr>
          </w:p>
        </w:tc>
      </w:tr>
    </w:tbl>
    <w:p w:rsidR="007B3412" w:rsidRPr="00BF243F" w:rsidRDefault="007B3412"/>
    <w:p w:rsidR="007B3412" w:rsidRPr="00BF243F" w:rsidRDefault="007B3412">
      <w:pPr>
        <w:pStyle w:val="Ttulo"/>
      </w:pPr>
      <w:r w:rsidRPr="00BF243F">
        <w:br w:type="page"/>
      </w:r>
      <w:r w:rsidRPr="00BF243F">
        <w:lastRenderedPageBreak/>
        <w:t>Tabl</w:t>
      </w:r>
      <w:r w:rsidR="00524634" w:rsidRPr="00BF243F">
        <w:t>a de Contenidos</w:t>
      </w:r>
    </w:p>
    <w:p w:rsidR="00C964DC" w:rsidRDefault="007B34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BF243F">
        <w:fldChar w:fldCharType="begin"/>
      </w:r>
      <w:r w:rsidRPr="00BF243F">
        <w:instrText xml:space="preserve"> TOC \o "1-3" </w:instrText>
      </w:r>
      <w:r w:rsidRPr="00BF243F">
        <w:fldChar w:fldCharType="separate"/>
      </w:r>
      <w:r w:rsidR="00C964DC">
        <w:rPr>
          <w:noProof/>
        </w:rPr>
        <w:t>1.</w:t>
      </w:r>
      <w:r w:rsidR="00C964DC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C964DC">
        <w:rPr>
          <w:noProof/>
        </w:rPr>
        <w:t>Módulo del Proyecto</w:t>
      </w:r>
      <w:r w:rsidR="00C964DC">
        <w:rPr>
          <w:noProof/>
        </w:rPr>
        <w:tab/>
      </w:r>
      <w:r w:rsidR="00C964DC">
        <w:rPr>
          <w:noProof/>
        </w:rPr>
        <w:fldChar w:fldCharType="begin"/>
      </w:r>
      <w:r w:rsidR="00C964DC">
        <w:rPr>
          <w:noProof/>
        </w:rPr>
        <w:instrText xml:space="preserve"> PAGEREF _Toc381728145 \h </w:instrText>
      </w:r>
      <w:r w:rsidR="00C964DC">
        <w:rPr>
          <w:noProof/>
        </w:rPr>
      </w:r>
      <w:r w:rsidR="00C964DC">
        <w:rPr>
          <w:noProof/>
        </w:rPr>
        <w:fldChar w:fldCharType="separate"/>
      </w:r>
      <w:r w:rsidR="00C964DC">
        <w:rPr>
          <w:noProof/>
        </w:rPr>
        <w:t>4</w:t>
      </w:r>
      <w:r w:rsidR="00C964DC">
        <w:rPr>
          <w:noProof/>
        </w:rPr>
        <w:fldChar w:fldCharType="end"/>
      </w:r>
    </w:p>
    <w:p w:rsidR="00C964DC" w:rsidRDefault="00C964D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Líder del Módulo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_Toc381728146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4DC" w:rsidRDefault="00C964D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Integrantes del Módulo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_Toc381728147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4DC" w:rsidRDefault="00C964D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Escala de calificación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_Toc381728148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4DC" w:rsidRDefault="00C964D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Evaluación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_Toc381728149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4DC" w:rsidRDefault="00C964D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Conocimiento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_Toc381728150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4DC" w:rsidRDefault="00C964D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Habilidades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_Toc381728151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4DC" w:rsidRDefault="00C964D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Herramientas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_Toc381728152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4DC" w:rsidRDefault="00C964D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Cumplimiento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_Toc381728153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4DC" w:rsidRDefault="00C964D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Trabajo en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_Toc381728154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4DC" w:rsidRDefault="00C964D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Calificación promedio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_Toc381728155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4DC" w:rsidRDefault="00C964D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Observaciones y comentarios.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_Toc381728156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3412" w:rsidRPr="00BF243F" w:rsidRDefault="007B3412">
      <w:pPr>
        <w:pStyle w:val="Ttulo"/>
      </w:pPr>
      <w:r w:rsidRPr="00BF243F">
        <w:fldChar w:fldCharType="end"/>
      </w:r>
      <w:bookmarkStart w:id="0" w:name="_GoBack"/>
      <w:bookmarkEnd w:id="0"/>
      <w:r w:rsidRPr="00BF243F">
        <w:br w:type="page"/>
      </w:r>
      <w:r w:rsidR="00C26889">
        <w:lastRenderedPageBreak/>
        <w:fldChar w:fldCharType="begin"/>
      </w:r>
      <w:r w:rsidR="00C26889">
        <w:instrText xml:space="preserve"> TITLE  \* MERGEFORMAT </w:instrText>
      </w:r>
      <w:r w:rsidR="00C26889">
        <w:fldChar w:fldCharType="separate"/>
      </w:r>
      <w:r w:rsidR="00770AB5" w:rsidRPr="00BF243F">
        <w:t>Informe de Rendimiento</w:t>
      </w:r>
      <w:r w:rsidR="00C26889">
        <w:fldChar w:fldCharType="end"/>
      </w:r>
    </w:p>
    <w:p w:rsidR="00A27BD3" w:rsidRPr="00BF243F" w:rsidRDefault="00A27BD3" w:rsidP="00A27BD3"/>
    <w:p w:rsidR="002A17EC" w:rsidRPr="00BF243F" w:rsidRDefault="00295706" w:rsidP="00685706">
      <w:pPr>
        <w:pStyle w:val="Ttulo1"/>
      </w:pPr>
      <w:bookmarkStart w:id="1" w:name="_Toc436203378"/>
      <w:bookmarkStart w:id="2" w:name="_Toc452813578"/>
      <w:bookmarkStart w:id="3" w:name="_Toc381728145"/>
      <w:r>
        <w:t>Módulo del Proyecto</w:t>
      </w:r>
      <w:bookmarkEnd w:id="3"/>
    </w:p>
    <w:p w:rsidR="008D70C1" w:rsidRDefault="00295706" w:rsidP="00BB17D9">
      <w:pPr>
        <w:pStyle w:val="Textoindependiente"/>
      </w:pPr>
      <w:r>
        <w:t xml:space="preserve">Módulo de </w:t>
      </w:r>
      <w:proofErr w:type="spellStart"/>
      <w:r w:rsidR="00C964DC">
        <w:t>xxxxxxxxxx</w:t>
      </w:r>
      <w:proofErr w:type="spellEnd"/>
    </w:p>
    <w:p w:rsidR="00770AB5" w:rsidRPr="00BF243F" w:rsidRDefault="00295706" w:rsidP="00770AB5">
      <w:pPr>
        <w:pStyle w:val="Ttulo1"/>
      </w:pPr>
      <w:bookmarkStart w:id="4" w:name="_Toc381728146"/>
      <w:r>
        <w:t>Líder del Módulo del Proyecto</w:t>
      </w:r>
      <w:bookmarkEnd w:id="4"/>
    </w:p>
    <w:p w:rsidR="00BB17D9" w:rsidRDefault="00BB17D9" w:rsidP="00BB17D9">
      <w:pPr>
        <w:pStyle w:val="Textoindependiente"/>
      </w:pPr>
      <w:proofErr w:type="spellStart"/>
      <w:proofErr w:type="gramStart"/>
      <w:r>
        <w:t>xxxxxxxxxxxxxxxxxxxxx</w:t>
      </w:r>
      <w:proofErr w:type="spellEnd"/>
      <w:proofErr w:type="gramEnd"/>
    </w:p>
    <w:p w:rsidR="00295706" w:rsidRPr="00BF243F" w:rsidRDefault="00295706" w:rsidP="00295706">
      <w:pPr>
        <w:pStyle w:val="Ttulo1"/>
      </w:pPr>
      <w:bookmarkStart w:id="5" w:name="_Toc381728147"/>
      <w:r>
        <w:t>Integrantes</w:t>
      </w:r>
      <w:r>
        <w:t xml:space="preserve"> del</w:t>
      </w:r>
      <w:r>
        <w:t xml:space="preserve"> Módulo del</w:t>
      </w:r>
      <w:r>
        <w:t xml:space="preserve"> Proyecto</w:t>
      </w:r>
      <w:bookmarkEnd w:id="5"/>
    </w:p>
    <w:p w:rsidR="00C964DC" w:rsidRPr="00C964DC" w:rsidRDefault="00C964DC" w:rsidP="00C964DC">
      <w:pPr>
        <w:pStyle w:val="Textoindependiente"/>
        <w:rPr>
          <w:b/>
          <w:u w:val="single"/>
        </w:rPr>
      </w:pPr>
      <w:r w:rsidRPr="00C964DC">
        <w:rPr>
          <w:b/>
          <w:u w:val="single"/>
        </w:rPr>
        <w:t>Rol Técnico</w:t>
      </w:r>
    </w:p>
    <w:p w:rsidR="00C964DC" w:rsidRPr="00BF243F" w:rsidRDefault="00C964DC" w:rsidP="00C964DC">
      <w:pPr>
        <w:pStyle w:val="Textoindependiente"/>
      </w:pPr>
      <w:r>
        <w:t xml:space="preserve">Arquitecto de Software: </w:t>
      </w:r>
    </w:p>
    <w:p w:rsidR="00C964DC" w:rsidRDefault="00C964DC" w:rsidP="00BB17D9">
      <w:pPr>
        <w:pStyle w:val="Textoindependiente"/>
      </w:pPr>
      <w:r>
        <w:t>Desarrollado de Software:</w:t>
      </w:r>
    </w:p>
    <w:p w:rsidR="00BB17D9" w:rsidRPr="00BF243F" w:rsidRDefault="00BB17D9" w:rsidP="00BB17D9">
      <w:pPr>
        <w:pStyle w:val="Textoindependiente"/>
      </w:pPr>
      <w:proofErr w:type="spellStart"/>
      <w:r>
        <w:t>Tester</w:t>
      </w:r>
      <w:proofErr w:type="spellEnd"/>
      <w:r w:rsidR="00C964DC">
        <w:t xml:space="preserve"> de Software</w:t>
      </w:r>
      <w:r>
        <w:t xml:space="preserve">: </w:t>
      </w:r>
    </w:p>
    <w:p w:rsidR="00C964DC" w:rsidRPr="00BF243F" w:rsidRDefault="00C964DC" w:rsidP="00C964DC">
      <w:pPr>
        <w:pStyle w:val="Textoindependiente"/>
      </w:pPr>
      <w:r>
        <w:t xml:space="preserve">Controlador </w:t>
      </w:r>
      <w:r w:rsidRPr="00BF243F">
        <w:t>de Calidad</w:t>
      </w:r>
      <w:r>
        <w:t xml:space="preserve">: </w:t>
      </w:r>
    </w:p>
    <w:p w:rsidR="00295706" w:rsidRDefault="00295706" w:rsidP="008D70C1">
      <w:pPr>
        <w:pStyle w:val="Textoindependiente"/>
      </w:pPr>
    </w:p>
    <w:p w:rsidR="00C964DC" w:rsidRDefault="00C964DC" w:rsidP="00C964DC">
      <w:pPr>
        <w:pStyle w:val="Textoindependiente"/>
        <w:rPr>
          <w:b/>
          <w:u w:val="single"/>
        </w:rPr>
      </w:pPr>
      <w:r>
        <w:rPr>
          <w:b/>
          <w:u w:val="single"/>
        </w:rPr>
        <w:t>Rol</w:t>
      </w:r>
      <w:r w:rsidRPr="00C964DC">
        <w:rPr>
          <w:b/>
          <w:u w:val="single"/>
        </w:rPr>
        <w:t xml:space="preserve"> </w:t>
      </w:r>
      <w:r>
        <w:rPr>
          <w:b/>
          <w:u w:val="single"/>
        </w:rPr>
        <w:t>de Gestión</w:t>
      </w:r>
    </w:p>
    <w:p w:rsidR="00C964DC" w:rsidRPr="00BF243F" w:rsidRDefault="00C964DC" w:rsidP="00C964DC">
      <w:pPr>
        <w:pStyle w:val="Textoindependiente"/>
      </w:pPr>
      <w:r>
        <w:t>Asegurador de Calidad:</w:t>
      </w:r>
    </w:p>
    <w:p w:rsidR="00C964DC" w:rsidRDefault="00C964DC" w:rsidP="00C964DC">
      <w:pPr>
        <w:pStyle w:val="Textoindependiente"/>
      </w:pPr>
      <w:r>
        <w:t>Documentador:</w:t>
      </w:r>
    </w:p>
    <w:p w:rsidR="00C964DC" w:rsidRPr="00BF243F" w:rsidRDefault="00C964DC" w:rsidP="00C964DC">
      <w:pPr>
        <w:pStyle w:val="Textoindependiente"/>
      </w:pPr>
      <w:r>
        <w:t>Integrador:</w:t>
      </w:r>
    </w:p>
    <w:p w:rsidR="00C964DC" w:rsidRPr="00BF243F" w:rsidRDefault="00C964DC" w:rsidP="00C964DC">
      <w:pPr>
        <w:pStyle w:val="Textoindependiente"/>
      </w:pPr>
      <w:r>
        <w:t>Soporte Técnico:</w:t>
      </w:r>
    </w:p>
    <w:p w:rsidR="00C964DC" w:rsidRPr="00BF243F" w:rsidRDefault="00C964DC" w:rsidP="008D70C1">
      <w:pPr>
        <w:pStyle w:val="Textoindependiente"/>
      </w:pPr>
    </w:p>
    <w:p w:rsidR="002A4CD5" w:rsidRPr="00BF243F" w:rsidRDefault="0047492C" w:rsidP="002A4CD5">
      <w:pPr>
        <w:pStyle w:val="Ttulo1"/>
      </w:pPr>
      <w:bookmarkStart w:id="6" w:name="_Toc381728148"/>
      <w:r w:rsidRPr="00BF243F">
        <w:t>Escala de calificación</w:t>
      </w:r>
      <w:bookmarkEnd w:id="6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630"/>
        <w:gridCol w:w="2520"/>
        <w:gridCol w:w="540"/>
        <w:gridCol w:w="2430"/>
        <w:gridCol w:w="540"/>
      </w:tblGrid>
      <w:tr w:rsidR="0047492C" w:rsidRPr="00BF243F" w:rsidTr="0047492C">
        <w:trPr>
          <w:cantSplit/>
        </w:trPr>
        <w:tc>
          <w:tcPr>
            <w:tcW w:w="2430" w:type="dxa"/>
          </w:tcPr>
          <w:p w:rsidR="0047492C" w:rsidRPr="00BF243F" w:rsidRDefault="0047492C" w:rsidP="00D23433">
            <w:pPr>
              <w:rPr>
                <w:lang w:val="es-ES"/>
              </w:rPr>
            </w:pPr>
            <w:r w:rsidRPr="00BF243F">
              <w:rPr>
                <w:lang w:val="es-ES"/>
              </w:rPr>
              <w:t>Por encima de lo esperado</w:t>
            </w:r>
          </w:p>
        </w:tc>
        <w:tc>
          <w:tcPr>
            <w:tcW w:w="630" w:type="dxa"/>
          </w:tcPr>
          <w:p w:rsidR="0047492C" w:rsidRPr="00BF243F" w:rsidRDefault="0047492C" w:rsidP="00D23433">
            <w:pPr>
              <w:rPr>
                <w:lang w:val="es-ES"/>
              </w:rPr>
            </w:pPr>
            <w:r w:rsidRPr="00BF243F">
              <w:rPr>
                <w:lang w:val="es-ES"/>
              </w:rPr>
              <w:t>5</w:t>
            </w:r>
          </w:p>
        </w:tc>
        <w:tc>
          <w:tcPr>
            <w:tcW w:w="2520" w:type="dxa"/>
          </w:tcPr>
          <w:p w:rsidR="0047492C" w:rsidRPr="00BF243F" w:rsidRDefault="0047492C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Promedio</w:t>
            </w:r>
          </w:p>
        </w:tc>
        <w:tc>
          <w:tcPr>
            <w:tcW w:w="540" w:type="dxa"/>
          </w:tcPr>
          <w:p w:rsidR="0047492C" w:rsidRPr="00BF243F" w:rsidRDefault="0047492C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3</w:t>
            </w:r>
          </w:p>
        </w:tc>
        <w:tc>
          <w:tcPr>
            <w:tcW w:w="2430" w:type="dxa"/>
          </w:tcPr>
          <w:p w:rsidR="0047492C" w:rsidRPr="00BF243F" w:rsidRDefault="0047492C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Por debajo de lo esperado</w:t>
            </w:r>
          </w:p>
        </w:tc>
        <w:tc>
          <w:tcPr>
            <w:tcW w:w="540" w:type="dxa"/>
          </w:tcPr>
          <w:p w:rsidR="0047492C" w:rsidRPr="00BF243F" w:rsidRDefault="0047492C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1</w:t>
            </w:r>
          </w:p>
        </w:tc>
      </w:tr>
      <w:tr w:rsidR="0047492C" w:rsidRPr="00BF243F" w:rsidTr="0047492C">
        <w:trPr>
          <w:cantSplit/>
        </w:trPr>
        <w:tc>
          <w:tcPr>
            <w:tcW w:w="2430" w:type="dxa"/>
          </w:tcPr>
          <w:p w:rsidR="0047492C" w:rsidRPr="00BF243F" w:rsidRDefault="0047492C" w:rsidP="00D23433">
            <w:pPr>
              <w:rPr>
                <w:lang w:val="es-ES"/>
              </w:rPr>
            </w:pPr>
            <w:r w:rsidRPr="00BF243F">
              <w:rPr>
                <w:lang w:val="es-ES"/>
              </w:rPr>
              <w:t>Lo esperado</w:t>
            </w:r>
          </w:p>
        </w:tc>
        <w:tc>
          <w:tcPr>
            <w:tcW w:w="630" w:type="dxa"/>
          </w:tcPr>
          <w:p w:rsidR="0047492C" w:rsidRPr="00BF243F" w:rsidRDefault="0047492C" w:rsidP="00D23433">
            <w:pPr>
              <w:rPr>
                <w:lang w:val="es-ES"/>
              </w:rPr>
            </w:pPr>
            <w:r w:rsidRPr="00BF243F">
              <w:rPr>
                <w:lang w:val="es-ES"/>
              </w:rPr>
              <w:t>4</w:t>
            </w:r>
          </w:p>
        </w:tc>
        <w:tc>
          <w:tcPr>
            <w:tcW w:w="2520" w:type="dxa"/>
          </w:tcPr>
          <w:p w:rsidR="0047492C" w:rsidRPr="00BF243F" w:rsidRDefault="0047492C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Aceptable</w:t>
            </w:r>
          </w:p>
        </w:tc>
        <w:tc>
          <w:tcPr>
            <w:tcW w:w="540" w:type="dxa"/>
          </w:tcPr>
          <w:p w:rsidR="0047492C" w:rsidRPr="00BF243F" w:rsidRDefault="0047492C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2</w:t>
            </w:r>
          </w:p>
        </w:tc>
        <w:tc>
          <w:tcPr>
            <w:tcW w:w="2430" w:type="dxa"/>
          </w:tcPr>
          <w:p w:rsidR="0047492C" w:rsidRPr="00BF243F" w:rsidRDefault="0047492C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Insuficiente</w:t>
            </w:r>
          </w:p>
        </w:tc>
        <w:tc>
          <w:tcPr>
            <w:tcW w:w="540" w:type="dxa"/>
          </w:tcPr>
          <w:p w:rsidR="0047492C" w:rsidRPr="00BF243F" w:rsidRDefault="0047492C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0</w:t>
            </w:r>
          </w:p>
        </w:tc>
      </w:tr>
    </w:tbl>
    <w:p w:rsidR="002A4CD5" w:rsidRPr="00BF243F" w:rsidRDefault="005D13D0" w:rsidP="002A4CD5">
      <w:pPr>
        <w:pStyle w:val="Ttulo1"/>
      </w:pPr>
      <w:bookmarkStart w:id="7" w:name="_Toc381728149"/>
      <w:r w:rsidRPr="00BF243F">
        <w:t>Evaluación</w:t>
      </w:r>
      <w:bookmarkEnd w:id="7"/>
    </w:p>
    <w:p w:rsidR="005D13D0" w:rsidRPr="00BF243F" w:rsidRDefault="005D13D0" w:rsidP="005D13D0">
      <w:pPr>
        <w:pStyle w:val="Ttulo2"/>
        <w:ind w:left="360"/>
      </w:pPr>
      <w:bookmarkStart w:id="8" w:name="_Toc381728150"/>
      <w:r w:rsidRPr="00BF243F">
        <w:t>Conocimiento</w:t>
      </w:r>
      <w:bookmarkEnd w:id="8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0"/>
        <w:gridCol w:w="1260"/>
      </w:tblGrid>
      <w:tr w:rsidR="005D13D0" w:rsidRPr="00BF243F" w:rsidTr="00C1784C">
        <w:trPr>
          <w:cantSplit/>
        </w:trPr>
        <w:tc>
          <w:tcPr>
            <w:tcW w:w="7830" w:type="dxa"/>
          </w:tcPr>
          <w:p w:rsidR="005D13D0" w:rsidRPr="00BF243F" w:rsidRDefault="005D13D0" w:rsidP="00C1784C">
            <w:pPr>
              <w:rPr>
                <w:b/>
                <w:lang w:val="es-ES"/>
              </w:rPr>
            </w:pPr>
            <w:r w:rsidRPr="00BF243F">
              <w:rPr>
                <w:b/>
                <w:lang w:val="es-ES"/>
              </w:rPr>
              <w:t>Indicador a evaluar</w:t>
            </w:r>
          </w:p>
        </w:tc>
        <w:tc>
          <w:tcPr>
            <w:tcW w:w="1260" w:type="dxa"/>
          </w:tcPr>
          <w:p w:rsidR="005D13D0" w:rsidRPr="00BF243F" w:rsidRDefault="005D13D0" w:rsidP="00C1784C">
            <w:pPr>
              <w:rPr>
                <w:b/>
                <w:lang w:val="es-ES"/>
              </w:rPr>
            </w:pPr>
            <w:r w:rsidRPr="00BF243F">
              <w:rPr>
                <w:b/>
                <w:lang w:val="es-ES"/>
              </w:rPr>
              <w:t>Calificación</w:t>
            </w:r>
          </w:p>
        </w:tc>
      </w:tr>
      <w:tr w:rsidR="005D13D0" w:rsidRPr="00BF243F" w:rsidTr="00C1784C">
        <w:trPr>
          <w:cantSplit/>
        </w:trPr>
        <w:tc>
          <w:tcPr>
            <w:tcW w:w="7830" w:type="dxa"/>
          </w:tcPr>
          <w:p w:rsidR="005D13D0" w:rsidRPr="00BF243F" w:rsidRDefault="005D13D0" w:rsidP="00894045">
            <w:pPr>
              <w:rPr>
                <w:lang w:val="es-ES"/>
              </w:rPr>
            </w:pPr>
            <w:r w:rsidRPr="00BF243F">
              <w:rPr>
                <w:lang w:val="es-ES"/>
              </w:rPr>
              <w:t>Tiene la información teórica</w:t>
            </w:r>
            <w:r w:rsidR="00894045" w:rsidRPr="00BF243F">
              <w:rPr>
                <w:lang w:val="es-ES"/>
              </w:rPr>
              <w:t xml:space="preserve"> necesaria</w:t>
            </w:r>
            <w:r w:rsidR="00E73156" w:rsidRPr="00BF243F">
              <w:rPr>
                <w:lang w:val="es-ES"/>
              </w:rPr>
              <w:t xml:space="preserve"> </w:t>
            </w:r>
            <w:r w:rsidRPr="00BF243F">
              <w:rPr>
                <w:lang w:val="es-ES"/>
              </w:rPr>
              <w:t>para producir en el proyecto</w:t>
            </w:r>
          </w:p>
        </w:tc>
        <w:tc>
          <w:tcPr>
            <w:tcW w:w="1260" w:type="dxa"/>
          </w:tcPr>
          <w:p w:rsidR="005D13D0" w:rsidRPr="00BF243F" w:rsidRDefault="005D13D0" w:rsidP="00C1784C">
            <w:pPr>
              <w:rPr>
                <w:lang w:val="es-ES"/>
              </w:rPr>
            </w:pPr>
          </w:p>
        </w:tc>
      </w:tr>
      <w:tr w:rsidR="005D13D0" w:rsidRPr="00BF243F" w:rsidTr="00C1784C">
        <w:trPr>
          <w:cantSplit/>
        </w:trPr>
        <w:tc>
          <w:tcPr>
            <w:tcW w:w="7830" w:type="dxa"/>
          </w:tcPr>
          <w:p w:rsidR="005D13D0" w:rsidRPr="00BF243F" w:rsidRDefault="005D13D0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Tiene conocimiento sobre RUP</w:t>
            </w:r>
          </w:p>
        </w:tc>
        <w:tc>
          <w:tcPr>
            <w:tcW w:w="1260" w:type="dxa"/>
          </w:tcPr>
          <w:p w:rsidR="005D13D0" w:rsidRPr="00BF243F" w:rsidRDefault="005D13D0" w:rsidP="00C1784C">
            <w:pPr>
              <w:rPr>
                <w:lang w:val="es-ES"/>
              </w:rPr>
            </w:pPr>
          </w:p>
        </w:tc>
      </w:tr>
      <w:tr w:rsidR="005D13D0" w:rsidRPr="00BF243F" w:rsidTr="00C1784C">
        <w:trPr>
          <w:cantSplit/>
        </w:trPr>
        <w:tc>
          <w:tcPr>
            <w:tcW w:w="7830" w:type="dxa"/>
          </w:tcPr>
          <w:p w:rsidR="005D13D0" w:rsidRPr="00BF243F" w:rsidRDefault="005D13D0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Tiene conocimiento sobre UML</w:t>
            </w:r>
          </w:p>
        </w:tc>
        <w:tc>
          <w:tcPr>
            <w:tcW w:w="1260" w:type="dxa"/>
          </w:tcPr>
          <w:p w:rsidR="005D13D0" w:rsidRPr="00BF243F" w:rsidRDefault="005D13D0" w:rsidP="00C1784C">
            <w:pPr>
              <w:rPr>
                <w:lang w:val="es-ES"/>
              </w:rPr>
            </w:pPr>
          </w:p>
        </w:tc>
      </w:tr>
      <w:tr w:rsidR="00894045" w:rsidRPr="00BF243F" w:rsidTr="00C1784C">
        <w:trPr>
          <w:cantSplit/>
        </w:trPr>
        <w:tc>
          <w:tcPr>
            <w:tcW w:w="7830" w:type="dxa"/>
          </w:tcPr>
          <w:p w:rsidR="00894045" w:rsidRPr="00BF243F" w:rsidRDefault="00894045" w:rsidP="00894045">
            <w:pPr>
              <w:rPr>
                <w:lang w:val="es-ES"/>
              </w:rPr>
            </w:pPr>
            <w:r w:rsidRPr="00BF243F">
              <w:rPr>
                <w:lang w:val="es-ES"/>
              </w:rPr>
              <w:t>Tiene la información teórica necesaria para el desempeño del rol asignado en el proyecto</w:t>
            </w:r>
          </w:p>
        </w:tc>
        <w:tc>
          <w:tcPr>
            <w:tcW w:w="1260" w:type="dxa"/>
          </w:tcPr>
          <w:p w:rsidR="00894045" w:rsidRPr="00BF243F" w:rsidRDefault="00894045" w:rsidP="00C1784C">
            <w:pPr>
              <w:rPr>
                <w:lang w:val="es-ES"/>
              </w:rPr>
            </w:pPr>
          </w:p>
        </w:tc>
      </w:tr>
    </w:tbl>
    <w:p w:rsidR="005D13D0" w:rsidRPr="00BF243F" w:rsidRDefault="005D13D0" w:rsidP="005D13D0">
      <w:pPr>
        <w:pStyle w:val="Ttulo2"/>
        <w:ind w:left="360"/>
      </w:pPr>
      <w:bookmarkStart w:id="9" w:name="_Toc381728151"/>
      <w:r w:rsidRPr="00BF243F">
        <w:t>Habilidades</w:t>
      </w:r>
      <w:bookmarkEnd w:id="9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0"/>
        <w:gridCol w:w="1260"/>
      </w:tblGrid>
      <w:tr w:rsidR="005D13D0" w:rsidRPr="00BF243F" w:rsidTr="00C1784C">
        <w:trPr>
          <w:cantSplit/>
        </w:trPr>
        <w:tc>
          <w:tcPr>
            <w:tcW w:w="7830" w:type="dxa"/>
          </w:tcPr>
          <w:p w:rsidR="005D13D0" w:rsidRPr="00BF243F" w:rsidRDefault="005D13D0" w:rsidP="00C1784C">
            <w:pPr>
              <w:rPr>
                <w:b/>
                <w:lang w:val="es-ES"/>
              </w:rPr>
            </w:pPr>
            <w:r w:rsidRPr="00BF243F">
              <w:rPr>
                <w:b/>
                <w:lang w:val="es-ES"/>
              </w:rPr>
              <w:t>Indicador a evaluar</w:t>
            </w:r>
          </w:p>
        </w:tc>
        <w:tc>
          <w:tcPr>
            <w:tcW w:w="1260" w:type="dxa"/>
          </w:tcPr>
          <w:p w:rsidR="005D13D0" w:rsidRPr="00BF243F" w:rsidRDefault="005D13D0" w:rsidP="00C1784C">
            <w:pPr>
              <w:rPr>
                <w:b/>
                <w:lang w:val="es-ES"/>
              </w:rPr>
            </w:pPr>
            <w:r w:rsidRPr="00BF243F">
              <w:rPr>
                <w:b/>
                <w:lang w:val="es-ES"/>
              </w:rPr>
              <w:t>Calificación</w:t>
            </w:r>
          </w:p>
        </w:tc>
      </w:tr>
      <w:tr w:rsidR="005D13D0" w:rsidRPr="00BF243F" w:rsidTr="00C1784C">
        <w:trPr>
          <w:cantSplit/>
        </w:trPr>
        <w:tc>
          <w:tcPr>
            <w:tcW w:w="7830" w:type="dxa"/>
          </w:tcPr>
          <w:p w:rsidR="005D13D0" w:rsidRPr="00BF243F" w:rsidRDefault="005D13D0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Propone soluciones</w:t>
            </w:r>
            <w:r w:rsidR="006A6AAC" w:rsidRPr="00BF243F">
              <w:rPr>
                <w:lang w:val="es-ES"/>
              </w:rPr>
              <w:t xml:space="preserve"> adecuadas </w:t>
            </w:r>
            <w:r w:rsidRPr="00BF243F">
              <w:rPr>
                <w:lang w:val="es-ES"/>
              </w:rPr>
              <w:t xml:space="preserve">para </w:t>
            </w:r>
            <w:r w:rsidR="006A6AAC" w:rsidRPr="00BF243F">
              <w:rPr>
                <w:lang w:val="es-ES"/>
              </w:rPr>
              <w:t xml:space="preserve">producir </w:t>
            </w:r>
            <w:r w:rsidRPr="00BF243F">
              <w:rPr>
                <w:lang w:val="es-ES"/>
              </w:rPr>
              <w:t>los artefactos del proyecto</w:t>
            </w:r>
          </w:p>
        </w:tc>
        <w:tc>
          <w:tcPr>
            <w:tcW w:w="1260" w:type="dxa"/>
          </w:tcPr>
          <w:p w:rsidR="005D13D0" w:rsidRPr="00BF243F" w:rsidRDefault="005D13D0" w:rsidP="00C1784C">
            <w:pPr>
              <w:rPr>
                <w:lang w:val="es-ES"/>
              </w:rPr>
            </w:pPr>
          </w:p>
        </w:tc>
      </w:tr>
      <w:tr w:rsidR="006A4867" w:rsidRPr="00BF243F" w:rsidTr="00C1784C">
        <w:trPr>
          <w:cantSplit/>
        </w:trPr>
        <w:tc>
          <w:tcPr>
            <w:tcW w:w="7830" w:type="dxa"/>
          </w:tcPr>
          <w:p w:rsidR="006A4867" w:rsidRPr="00BF243F" w:rsidRDefault="006A4867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Aplica los conocimientos de forma efectiva en la solución de problemas</w:t>
            </w:r>
          </w:p>
        </w:tc>
        <w:tc>
          <w:tcPr>
            <w:tcW w:w="1260" w:type="dxa"/>
          </w:tcPr>
          <w:p w:rsidR="006A4867" w:rsidRPr="00BF243F" w:rsidRDefault="006A4867" w:rsidP="00C1784C">
            <w:pPr>
              <w:rPr>
                <w:lang w:val="es-ES"/>
              </w:rPr>
            </w:pPr>
          </w:p>
        </w:tc>
      </w:tr>
      <w:tr w:rsidR="005D13D0" w:rsidRPr="00BF243F" w:rsidTr="00C1784C">
        <w:trPr>
          <w:cantSplit/>
        </w:trPr>
        <w:tc>
          <w:tcPr>
            <w:tcW w:w="7830" w:type="dxa"/>
          </w:tcPr>
          <w:p w:rsidR="005D13D0" w:rsidRPr="00BF243F" w:rsidRDefault="006A4867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Aporta ideas beneficiosas para el proyecto</w:t>
            </w:r>
          </w:p>
        </w:tc>
        <w:tc>
          <w:tcPr>
            <w:tcW w:w="1260" w:type="dxa"/>
          </w:tcPr>
          <w:p w:rsidR="005D13D0" w:rsidRPr="00BF243F" w:rsidRDefault="005D13D0" w:rsidP="00C1784C">
            <w:pPr>
              <w:rPr>
                <w:lang w:val="es-ES"/>
              </w:rPr>
            </w:pPr>
          </w:p>
        </w:tc>
      </w:tr>
      <w:tr w:rsidR="00894045" w:rsidRPr="00BF243F" w:rsidTr="00C1784C">
        <w:trPr>
          <w:cantSplit/>
        </w:trPr>
        <w:tc>
          <w:tcPr>
            <w:tcW w:w="7830" w:type="dxa"/>
          </w:tcPr>
          <w:p w:rsidR="00894045" w:rsidRPr="00BF243F" w:rsidRDefault="00894045" w:rsidP="003D6A90">
            <w:pPr>
              <w:rPr>
                <w:lang w:val="es-ES"/>
              </w:rPr>
            </w:pPr>
            <w:r w:rsidRPr="00BF243F">
              <w:rPr>
                <w:lang w:val="es-ES"/>
              </w:rPr>
              <w:t>Aplica los conocimientos sobre el rol asignado de manera correcta</w:t>
            </w:r>
          </w:p>
        </w:tc>
        <w:tc>
          <w:tcPr>
            <w:tcW w:w="1260" w:type="dxa"/>
          </w:tcPr>
          <w:p w:rsidR="00894045" w:rsidRPr="00BF243F" w:rsidRDefault="00894045" w:rsidP="00C1784C">
            <w:pPr>
              <w:rPr>
                <w:lang w:val="es-ES"/>
              </w:rPr>
            </w:pPr>
          </w:p>
        </w:tc>
      </w:tr>
    </w:tbl>
    <w:p w:rsidR="005D13D0" w:rsidRPr="00BF243F" w:rsidRDefault="005D13D0" w:rsidP="005D13D0">
      <w:pPr>
        <w:pStyle w:val="Ttulo2"/>
        <w:ind w:left="360"/>
      </w:pPr>
      <w:bookmarkStart w:id="10" w:name="_Toc381728152"/>
      <w:r w:rsidRPr="00BF243F">
        <w:t>Herramientas</w:t>
      </w:r>
      <w:bookmarkEnd w:id="10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0"/>
        <w:gridCol w:w="1260"/>
      </w:tblGrid>
      <w:tr w:rsidR="005D13D0" w:rsidRPr="00BF243F" w:rsidTr="005D13D0">
        <w:trPr>
          <w:cantSplit/>
        </w:trPr>
        <w:tc>
          <w:tcPr>
            <w:tcW w:w="7830" w:type="dxa"/>
          </w:tcPr>
          <w:p w:rsidR="005D13D0" w:rsidRPr="00BF243F" w:rsidRDefault="005D13D0" w:rsidP="00D23433">
            <w:pPr>
              <w:rPr>
                <w:b/>
                <w:lang w:val="es-ES"/>
              </w:rPr>
            </w:pPr>
            <w:r w:rsidRPr="00BF243F">
              <w:rPr>
                <w:b/>
                <w:lang w:val="es-ES"/>
              </w:rPr>
              <w:t>Indicador a evaluar</w:t>
            </w:r>
          </w:p>
        </w:tc>
        <w:tc>
          <w:tcPr>
            <w:tcW w:w="1260" w:type="dxa"/>
          </w:tcPr>
          <w:p w:rsidR="005D13D0" w:rsidRPr="00BF243F" w:rsidRDefault="005D13D0" w:rsidP="00D23433">
            <w:pPr>
              <w:rPr>
                <w:b/>
                <w:lang w:val="es-ES"/>
              </w:rPr>
            </w:pPr>
            <w:r w:rsidRPr="00BF243F">
              <w:rPr>
                <w:b/>
                <w:lang w:val="es-ES"/>
              </w:rPr>
              <w:t>Calificación</w:t>
            </w:r>
          </w:p>
        </w:tc>
      </w:tr>
      <w:tr w:rsidR="005D13D0" w:rsidRPr="00BF243F" w:rsidTr="005D13D0">
        <w:trPr>
          <w:cantSplit/>
        </w:trPr>
        <w:tc>
          <w:tcPr>
            <w:tcW w:w="7830" w:type="dxa"/>
          </w:tcPr>
          <w:p w:rsidR="005D13D0" w:rsidRPr="00BF243F" w:rsidRDefault="005D13D0" w:rsidP="00D23433">
            <w:pPr>
              <w:rPr>
                <w:lang w:val="es-ES"/>
              </w:rPr>
            </w:pPr>
            <w:r w:rsidRPr="00BF243F">
              <w:rPr>
                <w:lang w:val="es-ES"/>
              </w:rPr>
              <w:t xml:space="preserve">Sabe manejar la herramienta de modelado </w:t>
            </w:r>
            <w:proofErr w:type="spellStart"/>
            <w:r w:rsidRPr="00BF243F">
              <w:rPr>
                <w:lang w:val="es-ES"/>
              </w:rPr>
              <w:t>Rational</w:t>
            </w:r>
            <w:proofErr w:type="spellEnd"/>
            <w:r w:rsidRPr="00BF243F">
              <w:rPr>
                <w:lang w:val="es-ES"/>
              </w:rPr>
              <w:t xml:space="preserve"> Rose</w:t>
            </w:r>
          </w:p>
        </w:tc>
        <w:tc>
          <w:tcPr>
            <w:tcW w:w="1260" w:type="dxa"/>
          </w:tcPr>
          <w:p w:rsidR="005D13D0" w:rsidRPr="00BF243F" w:rsidRDefault="005D13D0" w:rsidP="00D23433">
            <w:pPr>
              <w:rPr>
                <w:lang w:val="es-ES"/>
              </w:rPr>
            </w:pPr>
          </w:p>
        </w:tc>
      </w:tr>
      <w:tr w:rsidR="005D13D0" w:rsidRPr="00BF243F" w:rsidTr="00C1784C">
        <w:trPr>
          <w:cantSplit/>
        </w:trPr>
        <w:tc>
          <w:tcPr>
            <w:tcW w:w="7830" w:type="dxa"/>
          </w:tcPr>
          <w:p w:rsidR="005D13D0" w:rsidRPr="00BF243F" w:rsidRDefault="005D13D0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 xml:space="preserve">Sabe manejar la herramienta de gestión </w:t>
            </w:r>
            <w:proofErr w:type="spellStart"/>
            <w:r w:rsidRPr="00BF243F">
              <w:rPr>
                <w:lang w:val="es-ES"/>
              </w:rPr>
              <w:t>Rational</w:t>
            </w:r>
            <w:proofErr w:type="spellEnd"/>
            <w:r w:rsidRPr="00BF243F">
              <w:rPr>
                <w:lang w:val="es-ES"/>
              </w:rPr>
              <w:t xml:space="preserve"> </w:t>
            </w:r>
            <w:proofErr w:type="spellStart"/>
            <w:r w:rsidRPr="00BF243F">
              <w:rPr>
                <w:lang w:val="es-ES"/>
              </w:rPr>
              <w:t>RequisitePro</w:t>
            </w:r>
            <w:proofErr w:type="spellEnd"/>
          </w:p>
        </w:tc>
        <w:tc>
          <w:tcPr>
            <w:tcW w:w="1260" w:type="dxa"/>
          </w:tcPr>
          <w:p w:rsidR="005D13D0" w:rsidRPr="00BF243F" w:rsidRDefault="005D13D0" w:rsidP="00C1784C">
            <w:pPr>
              <w:rPr>
                <w:lang w:val="es-ES"/>
              </w:rPr>
            </w:pPr>
          </w:p>
        </w:tc>
      </w:tr>
      <w:tr w:rsidR="00894045" w:rsidRPr="00BF243F" w:rsidTr="00C1784C">
        <w:trPr>
          <w:cantSplit/>
        </w:trPr>
        <w:tc>
          <w:tcPr>
            <w:tcW w:w="7830" w:type="dxa"/>
          </w:tcPr>
          <w:p w:rsidR="00894045" w:rsidRPr="00BF243F" w:rsidRDefault="003D6A90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lastRenderedPageBreak/>
              <w:t>Se apoya en herramientas informáticas que permitan desempeñar de mejor manera el rol asignado</w:t>
            </w:r>
          </w:p>
        </w:tc>
        <w:tc>
          <w:tcPr>
            <w:tcW w:w="1260" w:type="dxa"/>
          </w:tcPr>
          <w:p w:rsidR="00894045" w:rsidRPr="00BF243F" w:rsidRDefault="00894045" w:rsidP="00C1784C">
            <w:pPr>
              <w:rPr>
                <w:lang w:val="es-ES"/>
              </w:rPr>
            </w:pPr>
          </w:p>
        </w:tc>
      </w:tr>
      <w:tr w:rsidR="001E3AB2" w:rsidRPr="00BF243F" w:rsidTr="00C1784C">
        <w:trPr>
          <w:cantSplit/>
        </w:trPr>
        <w:tc>
          <w:tcPr>
            <w:tcW w:w="7830" w:type="dxa"/>
          </w:tcPr>
          <w:p w:rsidR="001E3AB2" w:rsidRPr="00BF243F" w:rsidRDefault="001E3AB2" w:rsidP="00C1784C">
            <w:pPr>
              <w:rPr>
                <w:lang w:val="es-ES"/>
              </w:rPr>
            </w:pPr>
            <w:r>
              <w:rPr>
                <w:lang w:val="es-ES"/>
              </w:rPr>
              <w:t xml:space="preserve">Sabe manejar la herramienta de repositorio </w:t>
            </w:r>
            <w:proofErr w:type="spellStart"/>
            <w:r>
              <w:rPr>
                <w:lang w:val="es-ES"/>
              </w:rPr>
              <w:t>Github</w:t>
            </w:r>
            <w:proofErr w:type="spellEnd"/>
          </w:p>
        </w:tc>
        <w:tc>
          <w:tcPr>
            <w:tcW w:w="1260" w:type="dxa"/>
          </w:tcPr>
          <w:p w:rsidR="001E3AB2" w:rsidRPr="00BF243F" w:rsidRDefault="001E3AB2" w:rsidP="00C1784C">
            <w:pPr>
              <w:rPr>
                <w:lang w:val="es-ES"/>
              </w:rPr>
            </w:pPr>
          </w:p>
        </w:tc>
      </w:tr>
      <w:tr w:rsidR="001E3AB2" w:rsidRPr="00BF243F" w:rsidTr="00C1784C">
        <w:trPr>
          <w:cantSplit/>
        </w:trPr>
        <w:tc>
          <w:tcPr>
            <w:tcW w:w="7830" w:type="dxa"/>
          </w:tcPr>
          <w:p w:rsidR="001E3AB2" w:rsidRDefault="001E3AB2" w:rsidP="00C1784C">
            <w:pPr>
              <w:rPr>
                <w:lang w:val="es-ES"/>
              </w:rPr>
            </w:pPr>
            <w:r>
              <w:rPr>
                <w:lang w:val="es-ES"/>
              </w:rPr>
              <w:t>Sabe manejar la herramienta de desarrollo Visual Studio 2010</w:t>
            </w:r>
          </w:p>
        </w:tc>
        <w:tc>
          <w:tcPr>
            <w:tcW w:w="1260" w:type="dxa"/>
          </w:tcPr>
          <w:p w:rsidR="001E3AB2" w:rsidRDefault="001E3AB2" w:rsidP="00C1784C">
            <w:pPr>
              <w:rPr>
                <w:lang w:val="es-ES"/>
              </w:rPr>
            </w:pPr>
          </w:p>
        </w:tc>
      </w:tr>
      <w:tr w:rsidR="001E3AB2" w:rsidRPr="00BF243F" w:rsidTr="00C1784C">
        <w:trPr>
          <w:cantSplit/>
        </w:trPr>
        <w:tc>
          <w:tcPr>
            <w:tcW w:w="7830" w:type="dxa"/>
          </w:tcPr>
          <w:p w:rsidR="001E3AB2" w:rsidRDefault="001E3AB2" w:rsidP="00C1784C">
            <w:pPr>
              <w:rPr>
                <w:lang w:val="es-ES"/>
              </w:rPr>
            </w:pPr>
            <w:r>
              <w:rPr>
                <w:lang w:val="es-ES"/>
              </w:rPr>
              <w:t>Sabe manejar la herramienta del motor de base de datos SQL Server 2008 R2</w:t>
            </w:r>
          </w:p>
        </w:tc>
        <w:tc>
          <w:tcPr>
            <w:tcW w:w="1260" w:type="dxa"/>
          </w:tcPr>
          <w:p w:rsidR="001E3AB2" w:rsidRDefault="001E3AB2" w:rsidP="00C1784C">
            <w:pPr>
              <w:rPr>
                <w:lang w:val="es-ES"/>
              </w:rPr>
            </w:pPr>
          </w:p>
        </w:tc>
      </w:tr>
    </w:tbl>
    <w:p w:rsidR="002F72FD" w:rsidRPr="00BF243F" w:rsidRDefault="002F72FD" w:rsidP="002F72FD">
      <w:pPr>
        <w:pStyle w:val="Ttulo2"/>
        <w:ind w:left="360"/>
      </w:pPr>
      <w:bookmarkStart w:id="11" w:name="_Toc381728153"/>
      <w:bookmarkEnd w:id="1"/>
      <w:bookmarkEnd w:id="2"/>
      <w:r w:rsidRPr="00BF243F">
        <w:t>Cumplimiento</w:t>
      </w:r>
      <w:bookmarkEnd w:id="11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0"/>
        <w:gridCol w:w="1260"/>
      </w:tblGrid>
      <w:tr w:rsidR="002F72FD" w:rsidRPr="00BF243F" w:rsidTr="00C1784C">
        <w:trPr>
          <w:cantSplit/>
        </w:trPr>
        <w:tc>
          <w:tcPr>
            <w:tcW w:w="7830" w:type="dxa"/>
          </w:tcPr>
          <w:p w:rsidR="002F72FD" w:rsidRPr="00BF243F" w:rsidRDefault="002F72FD" w:rsidP="00C1784C">
            <w:pPr>
              <w:rPr>
                <w:b/>
                <w:lang w:val="es-ES"/>
              </w:rPr>
            </w:pPr>
            <w:r w:rsidRPr="00BF243F">
              <w:rPr>
                <w:b/>
                <w:lang w:val="es-ES"/>
              </w:rPr>
              <w:t>Indicador a evaluar</w:t>
            </w:r>
          </w:p>
        </w:tc>
        <w:tc>
          <w:tcPr>
            <w:tcW w:w="1260" w:type="dxa"/>
          </w:tcPr>
          <w:p w:rsidR="002F72FD" w:rsidRPr="00BF243F" w:rsidRDefault="002F72FD" w:rsidP="00C1784C">
            <w:pPr>
              <w:rPr>
                <w:b/>
                <w:lang w:val="es-ES"/>
              </w:rPr>
            </w:pPr>
            <w:r w:rsidRPr="00BF243F">
              <w:rPr>
                <w:b/>
                <w:lang w:val="es-ES"/>
              </w:rPr>
              <w:t>Calificación</w:t>
            </w:r>
          </w:p>
        </w:tc>
      </w:tr>
      <w:tr w:rsidR="002F72FD" w:rsidRPr="00BF243F" w:rsidTr="00C1784C">
        <w:trPr>
          <w:cantSplit/>
        </w:trPr>
        <w:tc>
          <w:tcPr>
            <w:tcW w:w="7830" w:type="dxa"/>
          </w:tcPr>
          <w:p w:rsidR="002F72FD" w:rsidRPr="00BF243F" w:rsidRDefault="002F72FD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Entrega a tiempo los resultados de sus actividades según las fechas y plazos establecidos</w:t>
            </w:r>
          </w:p>
        </w:tc>
        <w:tc>
          <w:tcPr>
            <w:tcW w:w="1260" w:type="dxa"/>
          </w:tcPr>
          <w:p w:rsidR="002F72FD" w:rsidRPr="00BF243F" w:rsidRDefault="002F72FD" w:rsidP="00C1784C">
            <w:pPr>
              <w:rPr>
                <w:lang w:val="es-ES"/>
              </w:rPr>
            </w:pPr>
          </w:p>
        </w:tc>
      </w:tr>
      <w:tr w:rsidR="002F72FD" w:rsidRPr="00BF243F" w:rsidTr="00C1784C">
        <w:trPr>
          <w:cantSplit/>
        </w:trPr>
        <w:tc>
          <w:tcPr>
            <w:tcW w:w="7830" w:type="dxa"/>
          </w:tcPr>
          <w:p w:rsidR="002F72FD" w:rsidRPr="00BF243F" w:rsidRDefault="002F72FD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Asiste y es puntual a las reuniones y actividades del equipo</w:t>
            </w:r>
          </w:p>
        </w:tc>
        <w:tc>
          <w:tcPr>
            <w:tcW w:w="1260" w:type="dxa"/>
          </w:tcPr>
          <w:p w:rsidR="002F72FD" w:rsidRPr="00BF243F" w:rsidRDefault="002F72FD" w:rsidP="00C1784C">
            <w:pPr>
              <w:rPr>
                <w:lang w:val="es-ES"/>
              </w:rPr>
            </w:pPr>
          </w:p>
        </w:tc>
      </w:tr>
      <w:tr w:rsidR="002F72FD" w:rsidRPr="00BF243F" w:rsidTr="00C1784C">
        <w:trPr>
          <w:cantSplit/>
        </w:trPr>
        <w:tc>
          <w:tcPr>
            <w:tcW w:w="7830" w:type="dxa"/>
          </w:tcPr>
          <w:p w:rsidR="002F72FD" w:rsidRPr="00BF243F" w:rsidRDefault="002F72FD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Es responsable para con el equipo</w:t>
            </w:r>
          </w:p>
        </w:tc>
        <w:tc>
          <w:tcPr>
            <w:tcW w:w="1260" w:type="dxa"/>
          </w:tcPr>
          <w:p w:rsidR="002F72FD" w:rsidRPr="00BF243F" w:rsidRDefault="002F72FD" w:rsidP="00C1784C">
            <w:pPr>
              <w:rPr>
                <w:lang w:val="es-ES"/>
              </w:rPr>
            </w:pPr>
          </w:p>
        </w:tc>
      </w:tr>
    </w:tbl>
    <w:p w:rsidR="008D0E3E" w:rsidRPr="00BF243F" w:rsidRDefault="002F72FD" w:rsidP="008D0E3E">
      <w:pPr>
        <w:pStyle w:val="Ttulo2"/>
        <w:ind w:left="360"/>
      </w:pPr>
      <w:bookmarkStart w:id="12" w:name="_Toc381728154"/>
      <w:r w:rsidRPr="00BF243F">
        <w:t>Trabajo en equipo</w:t>
      </w:r>
      <w:bookmarkEnd w:id="12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0"/>
        <w:gridCol w:w="1260"/>
      </w:tblGrid>
      <w:tr w:rsidR="008D0E3E" w:rsidRPr="00BF243F" w:rsidTr="00C1784C">
        <w:trPr>
          <w:cantSplit/>
        </w:trPr>
        <w:tc>
          <w:tcPr>
            <w:tcW w:w="7830" w:type="dxa"/>
          </w:tcPr>
          <w:p w:rsidR="008D0E3E" w:rsidRPr="00BF243F" w:rsidRDefault="008D0E3E" w:rsidP="00C1784C">
            <w:pPr>
              <w:rPr>
                <w:b/>
                <w:lang w:val="es-ES"/>
              </w:rPr>
            </w:pPr>
            <w:r w:rsidRPr="00BF243F">
              <w:rPr>
                <w:b/>
                <w:lang w:val="es-ES"/>
              </w:rPr>
              <w:t>Indicador a evaluar</w:t>
            </w:r>
          </w:p>
        </w:tc>
        <w:tc>
          <w:tcPr>
            <w:tcW w:w="1260" w:type="dxa"/>
          </w:tcPr>
          <w:p w:rsidR="008D0E3E" w:rsidRPr="00BF243F" w:rsidRDefault="008D0E3E" w:rsidP="00C1784C">
            <w:pPr>
              <w:rPr>
                <w:b/>
                <w:lang w:val="es-ES"/>
              </w:rPr>
            </w:pPr>
            <w:r w:rsidRPr="00BF243F">
              <w:rPr>
                <w:b/>
                <w:lang w:val="es-ES"/>
              </w:rPr>
              <w:t>Calificación</w:t>
            </w:r>
          </w:p>
        </w:tc>
      </w:tr>
      <w:tr w:rsidR="008D0E3E" w:rsidRPr="00BF243F" w:rsidTr="00C1784C">
        <w:trPr>
          <w:cantSplit/>
        </w:trPr>
        <w:tc>
          <w:tcPr>
            <w:tcW w:w="7830" w:type="dxa"/>
          </w:tcPr>
          <w:p w:rsidR="008D0E3E" w:rsidRPr="00BF243F" w:rsidRDefault="002F72FD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Colabora con otros miembros del equipo en el desarrollo de sus actividades</w:t>
            </w:r>
          </w:p>
        </w:tc>
        <w:tc>
          <w:tcPr>
            <w:tcW w:w="1260" w:type="dxa"/>
          </w:tcPr>
          <w:p w:rsidR="008D0E3E" w:rsidRPr="00BF243F" w:rsidRDefault="008D0E3E" w:rsidP="00C1784C">
            <w:pPr>
              <w:rPr>
                <w:lang w:val="es-ES"/>
              </w:rPr>
            </w:pPr>
          </w:p>
        </w:tc>
      </w:tr>
      <w:tr w:rsidR="001F77B3" w:rsidRPr="00BF243F" w:rsidTr="00C1784C">
        <w:trPr>
          <w:cantSplit/>
        </w:trPr>
        <w:tc>
          <w:tcPr>
            <w:tcW w:w="7830" w:type="dxa"/>
          </w:tcPr>
          <w:p w:rsidR="001F77B3" w:rsidRPr="00BF243F" w:rsidRDefault="002F72FD" w:rsidP="00C1784C">
            <w:pPr>
              <w:rPr>
                <w:lang w:val="es-ES"/>
              </w:rPr>
            </w:pPr>
            <w:r w:rsidRPr="00BF243F">
              <w:rPr>
                <w:lang w:val="es-ES"/>
              </w:rPr>
              <w:t>Asume otras labores y responsabilidades cuando es necesario en el proyecto</w:t>
            </w:r>
          </w:p>
        </w:tc>
        <w:tc>
          <w:tcPr>
            <w:tcW w:w="1260" w:type="dxa"/>
          </w:tcPr>
          <w:p w:rsidR="001F77B3" w:rsidRPr="00BF243F" w:rsidRDefault="001F77B3" w:rsidP="00C1784C">
            <w:pPr>
              <w:rPr>
                <w:lang w:val="es-ES"/>
              </w:rPr>
            </w:pPr>
          </w:p>
        </w:tc>
      </w:tr>
      <w:tr w:rsidR="008D0E3E" w:rsidRPr="00BF243F" w:rsidTr="000D247D">
        <w:trPr>
          <w:cantSplit/>
          <w:trHeight w:val="268"/>
        </w:trPr>
        <w:tc>
          <w:tcPr>
            <w:tcW w:w="7830" w:type="dxa"/>
          </w:tcPr>
          <w:p w:rsidR="008D0E3E" w:rsidRPr="00BF243F" w:rsidRDefault="002F72FD" w:rsidP="000D247D">
            <w:pPr>
              <w:rPr>
                <w:lang w:val="es-ES"/>
              </w:rPr>
            </w:pPr>
            <w:r w:rsidRPr="00BF243F">
              <w:rPr>
                <w:lang w:val="es-ES"/>
              </w:rPr>
              <w:t xml:space="preserve">Es proactivo para el </w:t>
            </w:r>
            <w:r w:rsidR="006A4867" w:rsidRPr="00BF243F">
              <w:rPr>
                <w:lang w:val="es-ES"/>
              </w:rPr>
              <w:t>e</w:t>
            </w:r>
            <w:r w:rsidRPr="00BF243F">
              <w:rPr>
                <w:lang w:val="es-ES"/>
              </w:rPr>
              <w:t>quipo</w:t>
            </w:r>
            <w:r w:rsidR="000D247D" w:rsidRPr="00BF243F">
              <w:rPr>
                <w:lang w:val="es-ES"/>
              </w:rPr>
              <w:t xml:space="preserve"> en el desarrollo del proyecto</w:t>
            </w:r>
          </w:p>
        </w:tc>
        <w:tc>
          <w:tcPr>
            <w:tcW w:w="1260" w:type="dxa"/>
          </w:tcPr>
          <w:p w:rsidR="008D0E3E" w:rsidRPr="00BF243F" w:rsidRDefault="008D0E3E" w:rsidP="00C1784C">
            <w:pPr>
              <w:rPr>
                <w:lang w:val="es-ES"/>
              </w:rPr>
            </w:pPr>
          </w:p>
        </w:tc>
      </w:tr>
      <w:tr w:rsidR="00894045" w:rsidRPr="00BF243F" w:rsidTr="00C1784C">
        <w:trPr>
          <w:cantSplit/>
        </w:trPr>
        <w:tc>
          <w:tcPr>
            <w:tcW w:w="7830" w:type="dxa"/>
          </w:tcPr>
          <w:p w:rsidR="00894045" w:rsidRPr="00BF243F" w:rsidRDefault="000D247D" w:rsidP="000D247D">
            <w:pPr>
              <w:rPr>
                <w:lang w:val="es-ES"/>
              </w:rPr>
            </w:pPr>
            <w:r w:rsidRPr="00BF243F">
              <w:rPr>
                <w:lang w:val="es-ES"/>
              </w:rPr>
              <w:t xml:space="preserve">Propone </w:t>
            </w:r>
            <w:r w:rsidR="00BD1B17" w:rsidRPr="00BF243F">
              <w:rPr>
                <w:lang w:val="es-ES"/>
              </w:rPr>
              <w:t xml:space="preserve">mejoras para el trabajo </w:t>
            </w:r>
            <w:r w:rsidR="003D6A90" w:rsidRPr="00BF243F">
              <w:rPr>
                <w:lang w:val="es-ES"/>
              </w:rPr>
              <w:t>en equipo</w:t>
            </w:r>
            <w:r w:rsidRPr="00BF243F">
              <w:rPr>
                <w:lang w:val="es-ES"/>
              </w:rPr>
              <w:t xml:space="preserve"> </w:t>
            </w:r>
          </w:p>
        </w:tc>
        <w:tc>
          <w:tcPr>
            <w:tcW w:w="1260" w:type="dxa"/>
          </w:tcPr>
          <w:p w:rsidR="00894045" w:rsidRPr="00BF243F" w:rsidRDefault="00894045" w:rsidP="00C1784C">
            <w:pPr>
              <w:rPr>
                <w:lang w:val="es-ES"/>
              </w:rPr>
            </w:pPr>
          </w:p>
        </w:tc>
      </w:tr>
    </w:tbl>
    <w:p w:rsidR="0038455E" w:rsidRPr="00BF243F" w:rsidRDefault="0038455E" w:rsidP="0038455E">
      <w:pPr>
        <w:pStyle w:val="Ttulo2"/>
        <w:ind w:left="360"/>
      </w:pPr>
      <w:bookmarkStart w:id="13" w:name="_Toc381728155"/>
      <w:r w:rsidRPr="00BF243F">
        <w:t>Calificación promedio</w:t>
      </w:r>
      <w:bookmarkEnd w:id="13"/>
    </w:p>
    <w:p w:rsidR="008D70C1" w:rsidRPr="00BF243F" w:rsidRDefault="008D70C1" w:rsidP="008D70C1">
      <w:pPr>
        <w:pStyle w:val="Textoindependiente"/>
      </w:pPr>
    </w:p>
    <w:p w:rsidR="0038455E" w:rsidRPr="00BF243F" w:rsidRDefault="0038455E" w:rsidP="0038455E">
      <w:pPr>
        <w:pStyle w:val="Ttulo1"/>
      </w:pPr>
      <w:bookmarkStart w:id="14" w:name="_Toc381728156"/>
      <w:r w:rsidRPr="00BF243F">
        <w:t>Observaciones</w:t>
      </w:r>
      <w:r w:rsidR="00557C1A" w:rsidRPr="00BF243F">
        <w:t xml:space="preserve"> y comentarios</w:t>
      </w:r>
      <w:r w:rsidRPr="00BF243F">
        <w:t>.</w:t>
      </w:r>
      <w:bookmarkEnd w:id="14"/>
    </w:p>
    <w:p w:rsidR="008D70C1" w:rsidRPr="008D70C1" w:rsidRDefault="008D70C1" w:rsidP="008D70C1">
      <w:pPr>
        <w:pStyle w:val="Textoindependiente"/>
      </w:pPr>
      <w:r w:rsidRPr="00BF243F">
        <w:t>No existen observaciones o comentarios</w:t>
      </w:r>
    </w:p>
    <w:sectPr w:rsidR="008D70C1" w:rsidRPr="008D70C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889" w:rsidRDefault="00C26889">
      <w:r>
        <w:separator/>
      </w:r>
    </w:p>
  </w:endnote>
  <w:endnote w:type="continuationSeparator" w:id="0">
    <w:p w:rsidR="00C26889" w:rsidRDefault="00C2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6AA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6AAC" w:rsidRDefault="006A6AAC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6AAC" w:rsidRDefault="006A6AAC">
          <w:pPr>
            <w:jc w:val="center"/>
          </w:pPr>
          <w:r>
            <w:sym w:font="Symbol" w:char="F0D3"/>
          </w:r>
          <w:r w:rsidR="00FA40F6">
            <w:t>Clínica Internacional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9570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6AAC" w:rsidRDefault="006A6AA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964DC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6A6AAC" w:rsidRDefault="006A6A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889" w:rsidRDefault="00C26889">
      <w:r>
        <w:separator/>
      </w:r>
    </w:p>
  </w:footnote>
  <w:footnote w:type="continuationSeparator" w:id="0">
    <w:p w:rsidR="00C26889" w:rsidRDefault="00C268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AAC" w:rsidRDefault="006A6AAC">
    <w:pPr>
      <w:rPr>
        <w:sz w:val="24"/>
      </w:rPr>
    </w:pPr>
  </w:p>
  <w:p w:rsidR="006A6AAC" w:rsidRDefault="006A6AAC">
    <w:pPr>
      <w:pBdr>
        <w:top w:val="single" w:sz="6" w:space="1" w:color="auto"/>
      </w:pBdr>
      <w:rPr>
        <w:sz w:val="24"/>
      </w:rPr>
    </w:pPr>
  </w:p>
  <w:p w:rsidR="006A6AAC" w:rsidRDefault="00374DF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Clínica Internacional</w:t>
    </w:r>
  </w:p>
  <w:p w:rsidR="006A6AAC" w:rsidRDefault="006A6AAC">
    <w:pPr>
      <w:pBdr>
        <w:bottom w:val="single" w:sz="6" w:space="1" w:color="auto"/>
      </w:pBdr>
      <w:jc w:val="right"/>
      <w:rPr>
        <w:sz w:val="24"/>
      </w:rPr>
    </w:pPr>
  </w:p>
  <w:p w:rsidR="006A6AAC" w:rsidRDefault="006A6A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6AAC">
      <w:tc>
        <w:tcPr>
          <w:tcW w:w="6379" w:type="dxa"/>
        </w:tcPr>
        <w:p w:rsidR="006A6AAC" w:rsidRPr="00295706" w:rsidRDefault="00374DF9" w:rsidP="00295706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670F49">
            <w:rPr>
              <w:rFonts w:ascii="Arial" w:hAnsi="Arial" w:cs="Arial"/>
              <w:sz w:val="16"/>
              <w:szCs w:val="16"/>
            </w:rPr>
            <w:t>SISTEMA INTEGRADO DE INFORMACIÓN CLINICA INTERNACIONAL</w:t>
          </w:r>
        </w:p>
      </w:tc>
      <w:tc>
        <w:tcPr>
          <w:tcW w:w="3179" w:type="dxa"/>
        </w:tcPr>
        <w:p w:rsidR="006A6AAC" w:rsidRDefault="006A6AAC" w:rsidP="00374DF9">
          <w:pPr>
            <w:tabs>
              <w:tab w:val="left" w:pos="1135"/>
            </w:tabs>
            <w:spacing w:before="40"/>
            <w:ind w:right="68"/>
          </w:pPr>
          <w:r>
            <w:t xml:space="preserve">  Entregable Nro.        </w:t>
          </w:r>
          <w:r w:rsidR="00374DF9">
            <w:t>1</w:t>
          </w:r>
        </w:p>
      </w:tc>
    </w:tr>
    <w:tr w:rsidR="006A6AAC">
      <w:tc>
        <w:tcPr>
          <w:tcW w:w="6379" w:type="dxa"/>
        </w:tcPr>
        <w:p w:rsidR="006A6AAC" w:rsidRDefault="00C2688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F243F">
            <w:t>Informe de Rendimiento</w:t>
          </w:r>
          <w:r>
            <w:fldChar w:fldCharType="end"/>
          </w:r>
        </w:p>
      </w:tc>
      <w:tc>
        <w:tcPr>
          <w:tcW w:w="3179" w:type="dxa"/>
        </w:tcPr>
        <w:p w:rsidR="006A6AAC" w:rsidRDefault="006A6AAC" w:rsidP="00295706">
          <w:r>
            <w:t xml:space="preserve">  Fecha:  </w:t>
          </w:r>
          <w:r w:rsidR="00295706">
            <w:t>04</w:t>
          </w:r>
          <w:r>
            <w:t>/</w:t>
          </w:r>
          <w:r w:rsidR="004B3FC6">
            <w:t>0</w:t>
          </w:r>
          <w:r w:rsidR="00295706">
            <w:t>3</w:t>
          </w:r>
          <w:r>
            <w:t>/</w:t>
          </w:r>
          <w:r w:rsidR="004B3FC6">
            <w:t>20</w:t>
          </w:r>
          <w:r w:rsidR="00295706">
            <w:t>14</w:t>
          </w:r>
        </w:p>
      </w:tc>
    </w:tr>
    <w:tr w:rsidR="006A6AAC">
      <w:tc>
        <w:tcPr>
          <w:tcW w:w="9558" w:type="dxa"/>
          <w:gridSpan w:val="2"/>
        </w:tcPr>
        <w:p w:rsidR="006A6AAC" w:rsidRDefault="00295706">
          <w:r>
            <w:t>INR</w:t>
          </w:r>
          <w:r w:rsidR="00374DF9">
            <w:t>_</w:t>
          </w:r>
          <w:r>
            <w:t>CI_</w:t>
          </w:r>
          <w:r w:rsidR="00374DF9">
            <w:t>01</w:t>
          </w:r>
        </w:p>
      </w:tc>
    </w:tr>
  </w:tbl>
  <w:p w:rsidR="006A6AAC" w:rsidRDefault="006A6A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DA1A4E"/>
    <w:multiLevelType w:val="hybridMultilevel"/>
    <w:tmpl w:val="C31C94A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B5"/>
    <w:rsid w:val="00004044"/>
    <w:rsid w:val="00026EDE"/>
    <w:rsid w:val="00043696"/>
    <w:rsid w:val="00050E94"/>
    <w:rsid w:val="0005571C"/>
    <w:rsid w:val="00063626"/>
    <w:rsid w:val="000664FA"/>
    <w:rsid w:val="00095E6A"/>
    <w:rsid w:val="000C2188"/>
    <w:rsid w:val="000C5278"/>
    <w:rsid w:val="000D247D"/>
    <w:rsid w:val="001820D4"/>
    <w:rsid w:val="00190CB4"/>
    <w:rsid w:val="001973D4"/>
    <w:rsid w:val="001D6AC0"/>
    <w:rsid w:val="001E3AB2"/>
    <w:rsid w:val="001F77B3"/>
    <w:rsid w:val="00237CA9"/>
    <w:rsid w:val="00295706"/>
    <w:rsid w:val="002A17EC"/>
    <w:rsid w:val="002A4CD5"/>
    <w:rsid w:val="002D679E"/>
    <w:rsid w:val="002F72FD"/>
    <w:rsid w:val="00316777"/>
    <w:rsid w:val="003211E8"/>
    <w:rsid w:val="00332D13"/>
    <w:rsid w:val="00333346"/>
    <w:rsid w:val="0036092A"/>
    <w:rsid w:val="00374DF9"/>
    <w:rsid w:val="0038455E"/>
    <w:rsid w:val="003D5F3C"/>
    <w:rsid w:val="003D6A90"/>
    <w:rsid w:val="003F0115"/>
    <w:rsid w:val="003F3CE5"/>
    <w:rsid w:val="00431FF5"/>
    <w:rsid w:val="004379A9"/>
    <w:rsid w:val="0044364E"/>
    <w:rsid w:val="00450B04"/>
    <w:rsid w:val="0047492C"/>
    <w:rsid w:val="00476F48"/>
    <w:rsid w:val="00487593"/>
    <w:rsid w:val="004A573B"/>
    <w:rsid w:val="004B3FC6"/>
    <w:rsid w:val="004E52CC"/>
    <w:rsid w:val="00524634"/>
    <w:rsid w:val="00526AD3"/>
    <w:rsid w:val="00557C1A"/>
    <w:rsid w:val="00595216"/>
    <w:rsid w:val="005A0180"/>
    <w:rsid w:val="005A06A0"/>
    <w:rsid w:val="005D13D0"/>
    <w:rsid w:val="005F5CE1"/>
    <w:rsid w:val="0064175E"/>
    <w:rsid w:val="006737A3"/>
    <w:rsid w:val="00685706"/>
    <w:rsid w:val="006A4867"/>
    <w:rsid w:val="006A6AAC"/>
    <w:rsid w:val="007038EC"/>
    <w:rsid w:val="00704C0B"/>
    <w:rsid w:val="00750FC2"/>
    <w:rsid w:val="00770AB5"/>
    <w:rsid w:val="00776FD4"/>
    <w:rsid w:val="007957A7"/>
    <w:rsid w:val="007A17D7"/>
    <w:rsid w:val="007B1157"/>
    <w:rsid w:val="007B3412"/>
    <w:rsid w:val="007E7540"/>
    <w:rsid w:val="007F02E1"/>
    <w:rsid w:val="007F3F5F"/>
    <w:rsid w:val="008116FC"/>
    <w:rsid w:val="00816378"/>
    <w:rsid w:val="00830E58"/>
    <w:rsid w:val="008431D7"/>
    <w:rsid w:val="00852226"/>
    <w:rsid w:val="00884CF6"/>
    <w:rsid w:val="00894045"/>
    <w:rsid w:val="008A3811"/>
    <w:rsid w:val="008C1209"/>
    <w:rsid w:val="008D0E3E"/>
    <w:rsid w:val="008D275C"/>
    <w:rsid w:val="008D70C1"/>
    <w:rsid w:val="008F264D"/>
    <w:rsid w:val="009248A5"/>
    <w:rsid w:val="00956354"/>
    <w:rsid w:val="00976CAB"/>
    <w:rsid w:val="00996035"/>
    <w:rsid w:val="009C45D1"/>
    <w:rsid w:val="009F5358"/>
    <w:rsid w:val="00A12744"/>
    <w:rsid w:val="00A1408E"/>
    <w:rsid w:val="00A22339"/>
    <w:rsid w:val="00A27BD3"/>
    <w:rsid w:val="00A5145A"/>
    <w:rsid w:val="00A8206E"/>
    <w:rsid w:val="00A93A5E"/>
    <w:rsid w:val="00AB3E5E"/>
    <w:rsid w:val="00AE725B"/>
    <w:rsid w:val="00B00616"/>
    <w:rsid w:val="00BB17D9"/>
    <w:rsid w:val="00BB3DEA"/>
    <w:rsid w:val="00BC12C8"/>
    <w:rsid w:val="00BD1B17"/>
    <w:rsid w:val="00BF243F"/>
    <w:rsid w:val="00BF3203"/>
    <w:rsid w:val="00C11E27"/>
    <w:rsid w:val="00C1784C"/>
    <w:rsid w:val="00C26889"/>
    <w:rsid w:val="00C554D5"/>
    <w:rsid w:val="00C702E2"/>
    <w:rsid w:val="00C964DC"/>
    <w:rsid w:val="00CA530D"/>
    <w:rsid w:val="00CB56F0"/>
    <w:rsid w:val="00CC2A60"/>
    <w:rsid w:val="00CC390D"/>
    <w:rsid w:val="00CE12C1"/>
    <w:rsid w:val="00CF1D92"/>
    <w:rsid w:val="00D07D41"/>
    <w:rsid w:val="00D15F74"/>
    <w:rsid w:val="00D17D21"/>
    <w:rsid w:val="00D23433"/>
    <w:rsid w:val="00D762F5"/>
    <w:rsid w:val="00DA5780"/>
    <w:rsid w:val="00DC7A84"/>
    <w:rsid w:val="00E005FB"/>
    <w:rsid w:val="00E019D0"/>
    <w:rsid w:val="00E07E33"/>
    <w:rsid w:val="00E10549"/>
    <w:rsid w:val="00E14957"/>
    <w:rsid w:val="00E42D06"/>
    <w:rsid w:val="00E712D7"/>
    <w:rsid w:val="00E73156"/>
    <w:rsid w:val="00E84505"/>
    <w:rsid w:val="00EA3EAF"/>
    <w:rsid w:val="00EB0C1D"/>
    <w:rsid w:val="00EC5A7D"/>
    <w:rsid w:val="00F843A5"/>
    <w:rsid w:val="00F86A04"/>
    <w:rsid w:val="00F93E30"/>
    <w:rsid w:val="00FA40F6"/>
    <w:rsid w:val="00FD34CF"/>
    <w:rsid w:val="00FF0D5B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PE"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C5A7D"/>
    <w:pPr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770A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70AB5"/>
    <w:rPr>
      <w:rFonts w:ascii="Tahoma" w:hAnsi="Tahoma" w:cs="Tahoma"/>
      <w:sz w:val="16"/>
      <w:szCs w:val="16"/>
      <w:lang w:val="es-PE" w:eastAsia="en-US"/>
    </w:rPr>
  </w:style>
  <w:style w:type="character" w:customStyle="1" w:styleId="EncabezadoCar">
    <w:name w:val="Encabezado Car"/>
    <w:basedOn w:val="Fuentedeprrafopredeter"/>
    <w:link w:val="Encabezado"/>
    <w:rsid w:val="00374DF9"/>
    <w:rPr>
      <w:lang w:val="es-P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PE"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C5A7D"/>
    <w:pPr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770A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70AB5"/>
    <w:rPr>
      <w:rFonts w:ascii="Tahoma" w:hAnsi="Tahoma" w:cs="Tahoma"/>
      <w:sz w:val="16"/>
      <w:szCs w:val="16"/>
      <w:lang w:val="es-PE" w:eastAsia="en-US"/>
    </w:rPr>
  </w:style>
  <w:style w:type="character" w:customStyle="1" w:styleId="EncabezadoCar">
    <w:name w:val="Encabezado Car"/>
    <w:basedOn w:val="Fuentedeprrafopredeter"/>
    <w:link w:val="Encabezado"/>
    <w:rsid w:val="00374DF9"/>
    <w:rPr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Plantilla%20Informe%20de%20rendimiento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rendimiento (1)</Template>
  <TotalTime>0</TotalTime>
  <Pages>5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Rendimiento</vt:lpstr>
    </vt:vector>
  </TitlesOfParts>
  <Company>&lt;Nombre de la Compañía&gt;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Rendimiento</dc:title>
  <dc:subject>&lt;Nombre del Proyecto&gt;</dc:subject>
  <dc:creator>User</dc:creator>
  <cp:lastModifiedBy>alumnos</cp:lastModifiedBy>
  <cp:revision>2</cp:revision>
  <cp:lastPrinted>2013-09-16T21:34:00Z</cp:lastPrinted>
  <dcterms:created xsi:type="dcterms:W3CDTF">2014-03-05T01:27:00Z</dcterms:created>
  <dcterms:modified xsi:type="dcterms:W3CDTF">2014-03-05T01:27:00Z</dcterms:modified>
</cp:coreProperties>
</file>